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13BCF" w14:textId="77777777" w:rsidR="00021C04" w:rsidRDefault="00714AA5">
      <w:r>
        <w:rPr>
          <w:noProof/>
        </w:rPr>
        <w:drawing>
          <wp:anchor distT="0" distB="0" distL="114300" distR="114300" simplePos="0" relativeHeight="251658240" behindDoc="1" locked="0" layoutInCell="1" allowOverlap="1" wp14:anchorId="748D867A" wp14:editId="746CDAA5">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343AAD92" w14:textId="77777777" w:rsidTr="00745C53">
        <w:trPr>
          <w:trHeight w:val="14130"/>
        </w:trPr>
        <w:tc>
          <w:tcPr>
            <w:tcW w:w="12229" w:type="dxa"/>
          </w:tcPr>
          <w:p w14:paraId="04405CF4" w14:textId="77777777" w:rsidR="00021C04" w:rsidRDefault="00D76AB2" w:rsidP="00745C53">
            <w:pPr>
              <w:ind w:left="720"/>
              <w:jc w:val="right"/>
            </w:pPr>
            <w:r>
              <w:rPr>
                <w:noProof/>
              </w:rPr>
              <mc:AlternateContent>
                <mc:Choice Requires="wpg">
                  <w:drawing>
                    <wp:inline distT="0" distB="0" distL="0" distR="0" wp14:anchorId="0F0CF48A" wp14:editId="7F0E0AB3">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01FE2BE2" w14:textId="72387E2C" w:rsidR="00D76AB2" w:rsidRPr="00745C53" w:rsidRDefault="00F214C8" w:rsidP="00D76AB2">
                                    <w:pPr>
                                      <w:pStyle w:val="Heading1"/>
                                      <w:ind w:left="720"/>
                                      <w:rPr>
                                        <w:color w:val="FFFFFF" w:themeColor="background1"/>
                                      </w:rPr>
                                    </w:pPr>
                                    <w:r>
                                      <w:rPr>
                                        <w:color w:val="FFFFFF" w:themeColor="background1"/>
                                      </w:rPr>
                                      <w:t>Thanks Mo.T</w:t>
                                    </w:r>
                                  </w:p>
                                  <w:p w14:paraId="0EE637EC" w14:textId="7B043F67" w:rsidR="00D76AB2" w:rsidRPr="00745C53" w:rsidRDefault="00F214C8" w:rsidP="00D76AB2">
                                    <w:pPr>
                                      <w:pStyle w:val="Heading2"/>
                                      <w:ind w:left="720"/>
                                      <w:rPr>
                                        <w:color w:val="FFFFFF" w:themeColor="background1"/>
                                      </w:rPr>
                                    </w:pPr>
                                    <w:r>
                                      <w:rPr>
                                        <w:color w:val="FFFFFF" w:themeColor="background1"/>
                                      </w:rPr>
                                      <w:t>2021-07-28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3744FAA9" w14:textId="7328BA33" w:rsidR="00104080" w:rsidRPr="009A50AC" w:rsidRDefault="00F214C8" w:rsidP="00104080">
                                    <w:pPr>
                                      <w:pStyle w:val="Subtitle"/>
                                      <w:ind w:left="0"/>
                                      <w:jc w:val="right"/>
                                      <w:rPr>
                                        <w:color w:val="595959" w:themeColor="text1" w:themeTint="A6"/>
                                        <w:sz w:val="90"/>
                                        <w:szCs w:val="90"/>
                                      </w:rPr>
                                    </w:pPr>
                                    <w:r w:rsidRPr="009A50AC">
                                      <w:rPr>
                                        <w:rFonts w:asciiTheme="majorHAnsi" w:eastAsiaTheme="majorEastAsia" w:hAnsiTheme="majorHAnsi" w:cstheme="majorBidi"/>
                                        <w:color w:val="auto"/>
                                        <w:spacing w:val="-10"/>
                                        <w:kern w:val="28"/>
                                        <w:sz w:val="90"/>
                                        <w:szCs w:val="90"/>
                                        <w:lang w:eastAsia="ko-KR"/>
                                      </w:rPr>
                                      <w:t>Pattern recogni</w:t>
                                    </w:r>
                                    <w:r w:rsidR="009A50AC" w:rsidRPr="009A50AC">
                                      <w:rPr>
                                        <w:rFonts w:asciiTheme="majorHAnsi" w:eastAsiaTheme="majorEastAsia" w:hAnsiTheme="majorHAnsi" w:cstheme="majorBidi"/>
                                        <w:color w:val="auto"/>
                                        <w:spacing w:val="-10"/>
                                        <w:kern w:val="28"/>
                                        <w:sz w:val="90"/>
                                        <w:szCs w:val="90"/>
                                        <w:lang w:eastAsia="ko-KR"/>
                                      </w:rPr>
                                      <w:t>tion</w:t>
                                    </w:r>
                                  </w:p>
                                  <w:p w14:paraId="1EDAE44D" w14:textId="2BC98A5F" w:rsidR="00F214C8" w:rsidRDefault="00F214C8">
                                    <w:r w:rsidRPr="00F214C8">
                                      <w:rPr>
                                        <w:color w:val="595959" w:themeColor="text1" w:themeTint="A6"/>
                                        <w:spacing w:val="15"/>
                                        <w:sz w:val="48"/>
                                      </w:rPr>
                                      <w:t>Traffic Sign Detection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0CF48A"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1FE2BE2" w14:textId="72387E2C" w:rsidR="00D76AB2" w:rsidRPr="00745C53" w:rsidRDefault="00F214C8" w:rsidP="00D76AB2">
                              <w:pPr>
                                <w:pStyle w:val="Heading1"/>
                                <w:ind w:left="720"/>
                                <w:rPr>
                                  <w:color w:val="FFFFFF" w:themeColor="background1"/>
                                </w:rPr>
                              </w:pPr>
                              <w:r>
                                <w:rPr>
                                  <w:color w:val="FFFFFF" w:themeColor="background1"/>
                                </w:rPr>
                                <w:t>Thanks Mo.T</w:t>
                              </w:r>
                            </w:p>
                            <w:p w14:paraId="0EE637EC" w14:textId="7B043F67" w:rsidR="00D76AB2" w:rsidRPr="00745C53" w:rsidRDefault="00F214C8" w:rsidP="00D76AB2">
                              <w:pPr>
                                <w:pStyle w:val="Heading2"/>
                                <w:ind w:left="720"/>
                                <w:rPr>
                                  <w:color w:val="FFFFFF" w:themeColor="background1"/>
                                </w:rPr>
                              </w:pPr>
                              <w:r>
                                <w:rPr>
                                  <w:color w:val="FFFFFF" w:themeColor="background1"/>
                                </w:rPr>
                                <w:t>2021-07-28</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744FAA9" w14:textId="7328BA33" w:rsidR="00104080" w:rsidRPr="009A50AC" w:rsidRDefault="00F214C8" w:rsidP="00104080">
                              <w:pPr>
                                <w:pStyle w:val="Subtitle"/>
                                <w:ind w:left="0"/>
                                <w:jc w:val="right"/>
                                <w:rPr>
                                  <w:color w:val="595959" w:themeColor="text1" w:themeTint="A6"/>
                                  <w:sz w:val="90"/>
                                  <w:szCs w:val="90"/>
                                </w:rPr>
                              </w:pPr>
                              <w:r w:rsidRPr="009A50AC">
                                <w:rPr>
                                  <w:rFonts w:asciiTheme="majorHAnsi" w:eastAsiaTheme="majorEastAsia" w:hAnsiTheme="majorHAnsi" w:cstheme="majorBidi"/>
                                  <w:color w:val="auto"/>
                                  <w:spacing w:val="-10"/>
                                  <w:kern w:val="28"/>
                                  <w:sz w:val="90"/>
                                  <w:szCs w:val="90"/>
                                  <w:lang w:eastAsia="ko-KR"/>
                                </w:rPr>
                                <w:t>Pattern recogni</w:t>
                              </w:r>
                              <w:r w:rsidR="009A50AC" w:rsidRPr="009A50AC">
                                <w:rPr>
                                  <w:rFonts w:asciiTheme="majorHAnsi" w:eastAsiaTheme="majorEastAsia" w:hAnsiTheme="majorHAnsi" w:cstheme="majorBidi"/>
                                  <w:color w:val="auto"/>
                                  <w:spacing w:val="-10"/>
                                  <w:kern w:val="28"/>
                                  <w:sz w:val="90"/>
                                  <w:szCs w:val="90"/>
                                  <w:lang w:eastAsia="ko-KR"/>
                                </w:rPr>
                                <w:t>tion</w:t>
                              </w:r>
                            </w:p>
                            <w:p w14:paraId="1EDAE44D" w14:textId="2BC98A5F" w:rsidR="00F214C8" w:rsidRDefault="00F214C8">
                              <w:r w:rsidRPr="00F214C8">
                                <w:rPr>
                                  <w:color w:val="595959" w:themeColor="text1" w:themeTint="A6"/>
                                  <w:spacing w:val="15"/>
                                  <w:sz w:val="48"/>
                                </w:rPr>
                                <w:t>Traffic Sign Detection Project</w:t>
                              </w:r>
                            </w:p>
                          </w:txbxContent>
                        </v:textbox>
                      </v:shape>
                      <w10:anchorlock/>
                    </v:group>
                  </w:pict>
                </mc:Fallback>
              </mc:AlternateContent>
            </w:r>
          </w:p>
        </w:tc>
      </w:tr>
      <w:tr w:rsidR="00A1111B" w14:paraId="02F6EA26" w14:textId="77777777" w:rsidTr="00A1111B">
        <w:trPr>
          <w:trHeight w:val="900"/>
        </w:trPr>
        <w:tc>
          <w:tcPr>
            <w:tcW w:w="12229" w:type="dxa"/>
            <w:vAlign w:val="bottom"/>
          </w:tcPr>
          <w:p w14:paraId="4A2184F8" w14:textId="77777777" w:rsidR="00A1111B" w:rsidRDefault="00A1111B" w:rsidP="00A1111B">
            <w:pPr>
              <w:ind w:left="720"/>
              <w:jc w:val="right"/>
              <w:rPr>
                <w:noProof/>
              </w:rPr>
            </w:pPr>
          </w:p>
        </w:tc>
      </w:tr>
    </w:tbl>
    <w:p w14:paraId="5581754B" w14:textId="77777777" w:rsidR="00745C53" w:rsidRDefault="00745C53"/>
    <w:p w14:paraId="627D8EA5" w14:textId="77777777" w:rsidR="000B4502" w:rsidRDefault="000B4502"/>
    <w:tbl>
      <w:tblPr>
        <w:tblW w:w="12180" w:type="dxa"/>
        <w:tblInd w:w="55" w:type="dxa"/>
        <w:tblCellMar>
          <w:left w:w="115" w:type="dxa"/>
          <w:right w:w="720" w:type="dxa"/>
        </w:tblCellMar>
        <w:tblLook w:val="0000" w:firstRow="0" w:lastRow="0" w:firstColumn="0" w:lastColumn="0" w:noHBand="0" w:noVBand="0"/>
      </w:tblPr>
      <w:tblGrid>
        <w:gridCol w:w="4501"/>
        <w:gridCol w:w="1990"/>
        <w:gridCol w:w="5694"/>
      </w:tblGrid>
      <w:tr w:rsidR="00515218" w14:paraId="6275E6EA" w14:textId="77777777" w:rsidTr="00515218">
        <w:trPr>
          <w:trHeight w:val="2970"/>
        </w:trPr>
        <w:tc>
          <w:tcPr>
            <w:tcW w:w="6090" w:type="dxa"/>
            <w:gridSpan w:val="2"/>
          </w:tcPr>
          <w:p w14:paraId="05D63CF7" w14:textId="77777777" w:rsidR="00515218" w:rsidRDefault="00515218" w:rsidP="00E22CBB">
            <w:pPr>
              <w:contextualSpacing/>
            </w:pPr>
            <w:r w:rsidRPr="000B4502">
              <w:rPr>
                <w:noProof/>
              </w:rPr>
              <mc:AlternateContent>
                <mc:Choice Requires="wps">
                  <w:drawing>
                    <wp:inline distT="0" distB="0" distL="0" distR="0" wp14:anchorId="58BD7A8C" wp14:editId="66CCDE12">
                      <wp:extent cx="3674553" cy="1063255"/>
                      <wp:effectExtent l="0" t="0" r="0" b="3810"/>
                      <wp:docPr id="10" name="Text Box 10"/>
                      <wp:cNvGraphicFramePr/>
                      <a:graphic xmlns:a="http://schemas.openxmlformats.org/drawingml/2006/main">
                        <a:graphicData uri="http://schemas.microsoft.com/office/word/2010/wordprocessingShape">
                          <wps:wsp>
                            <wps:cNvSpPr txBox="1"/>
                            <wps:spPr>
                              <a:xfrm>
                                <a:off x="0" y="0"/>
                                <a:ext cx="3674553" cy="1063255"/>
                              </a:xfrm>
                              <a:prstGeom prst="rect">
                                <a:avLst/>
                              </a:prstGeom>
                              <a:noFill/>
                              <a:ln w="6350">
                                <a:noFill/>
                              </a:ln>
                            </wps:spPr>
                            <wps:txbx>
                              <w:txbxContent>
                                <w:p w14:paraId="2875243C" w14:textId="5BB8B6B7" w:rsidR="00515218" w:rsidRPr="00F214C8" w:rsidRDefault="00F214C8" w:rsidP="00E22CBB">
                                  <w:pPr>
                                    <w:pStyle w:val="Subtitle"/>
                                    <w:rPr>
                                      <w:color w:val="44546A" w:themeColor="text2"/>
                                      <w:sz w:val="40"/>
                                      <w:szCs w:val="18"/>
                                    </w:rPr>
                                  </w:pPr>
                                  <w:r w:rsidRPr="00F214C8">
                                    <w:rPr>
                                      <w:rFonts w:asciiTheme="majorHAnsi" w:eastAsiaTheme="majorEastAsia" w:hAnsiTheme="majorHAnsi" w:cstheme="majorBidi"/>
                                      <w:color w:val="44546A" w:themeColor="text2"/>
                                      <w:spacing w:val="-10"/>
                                      <w:kern w:val="28"/>
                                      <w:sz w:val="56"/>
                                      <w:szCs w:val="48"/>
                                    </w:rPr>
                                    <w:t>Traffic Sign Detection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BD7A8C" id="Text Box 10" o:spid="_x0000_s1029" type="#_x0000_t202" style="width:289.3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" filled="f" stroked="f" strokeweight=".5pt">
                      <v:textbox>
                        <w:txbxContent>
                          <w:p w14:paraId="2875243C" w14:textId="5BB8B6B7" w:rsidR="00515218" w:rsidRPr="00F214C8" w:rsidRDefault="00F214C8" w:rsidP="00E22CBB">
                            <w:pPr>
                              <w:pStyle w:val="Subtitle"/>
                              <w:rPr>
                                <w:color w:val="44546A" w:themeColor="text2"/>
                                <w:sz w:val="40"/>
                                <w:szCs w:val="18"/>
                              </w:rPr>
                            </w:pPr>
                            <w:r w:rsidRPr="00F214C8">
                              <w:rPr>
                                <w:rFonts w:asciiTheme="majorHAnsi" w:eastAsiaTheme="majorEastAsia" w:hAnsiTheme="majorHAnsi" w:cstheme="majorBidi"/>
                                <w:color w:val="44546A" w:themeColor="text2"/>
                                <w:spacing w:val="-10"/>
                                <w:kern w:val="28"/>
                                <w:sz w:val="56"/>
                                <w:szCs w:val="48"/>
                              </w:rPr>
                              <w:t>Traffic Sign Detection Project</w:t>
                            </w:r>
                          </w:p>
                        </w:txbxContent>
                      </v:textbox>
                      <w10:anchorlock/>
                    </v:shape>
                  </w:pict>
                </mc:Fallback>
              </mc:AlternateContent>
            </w:r>
          </w:p>
        </w:tc>
        <w:tc>
          <w:tcPr>
            <w:tcW w:w="6090" w:type="dxa"/>
          </w:tcPr>
          <w:p w14:paraId="06ED8E39" w14:textId="77777777" w:rsidR="00515218" w:rsidRDefault="00515218" w:rsidP="00E22CBB">
            <w:pPr>
              <w:contextualSpacing/>
            </w:pPr>
            <w:r w:rsidRPr="000B4502">
              <w:rPr>
                <w:noProof/>
              </w:rPr>
              <mc:AlternateContent>
                <mc:Choice Requires="wps">
                  <w:drawing>
                    <wp:inline distT="0" distB="0" distL="0" distR="0" wp14:anchorId="15B4452E" wp14:editId="2CC311D9">
                      <wp:extent cx="3493827" cy="1435395"/>
                      <wp:effectExtent l="0" t="0" r="0" b="0"/>
                      <wp:docPr id="12" name="Text Box 12"/>
                      <wp:cNvGraphicFramePr/>
                      <a:graphic xmlns:a="http://schemas.openxmlformats.org/drawingml/2006/main">
                        <a:graphicData uri="http://schemas.microsoft.com/office/word/2010/wordprocessingShape">
                          <wps:wsp>
                            <wps:cNvSpPr txBox="1"/>
                            <wps:spPr>
                              <a:xfrm>
                                <a:off x="0" y="0"/>
                                <a:ext cx="3493827" cy="1435395"/>
                              </a:xfrm>
                              <a:prstGeom prst="rect">
                                <a:avLst/>
                              </a:prstGeom>
                              <a:noFill/>
                              <a:ln w="6350">
                                <a:noFill/>
                              </a:ln>
                            </wps:spPr>
                            <wps:txbx>
                              <w:txbxContent>
                                <w:p w14:paraId="166EDF35" w14:textId="77777777" w:rsidR="004A7C8F" w:rsidRPr="004A7C8F" w:rsidRDefault="004A7C8F" w:rsidP="00E22CBB">
                                  <w:pPr>
                                    <w:pStyle w:val="NoSpacing"/>
                                    <w:spacing w:after="100"/>
                                    <w:contextualSpacing/>
                                    <w:rPr>
                                      <w:color w:val="44546A" w:themeColor="text2"/>
                                    </w:rPr>
                                  </w:pPr>
                                  <w:r w:rsidRPr="004A7C8F">
                                    <w:rPr>
                                      <w:color w:val="44546A" w:themeColor="text2"/>
                                    </w:rPr>
                                    <w:t>Do you have experience with driverless vehicles?</w:t>
                                  </w:r>
                                </w:p>
                                <w:p w14:paraId="7B328200" w14:textId="46DD73DD" w:rsidR="004A7C8F" w:rsidRPr="000B4502" w:rsidRDefault="004A7C8F" w:rsidP="004A7C8F">
                                  <w:pPr>
                                    <w:pStyle w:val="NoSpacing"/>
                                    <w:rPr>
                                      <w:color w:val="44546A" w:themeColor="text2"/>
                                      <w:lang w:eastAsia="ko-KR"/>
                                    </w:rPr>
                                  </w:pPr>
                                  <w:r w:rsidRPr="004A7C8F">
                                    <w:rPr>
                                      <w:color w:val="44546A" w:themeColor="text2"/>
                                    </w:rPr>
                                    <w:t>What is the driverless vehicle seeing and doing when you sit comfortably in the back seat?</w:t>
                                  </w:r>
                                  <w:r>
                                    <w:rPr>
                                      <w:color w:val="44546A" w:themeColor="text2"/>
                                    </w:rPr>
                                    <w:t xml:space="preserve"> </w:t>
                                  </w:r>
                                  <w:r w:rsidRPr="004A7C8F">
                                    <w:rPr>
                                      <w:color w:val="44546A" w:themeColor="text2"/>
                                      <w:lang w:eastAsia="ko-KR"/>
                                    </w:rPr>
                                    <w:t>It's probably watching its surroundings with a wider field of view than you. There may also be traffic signs to be monitored. It will ensure that the vehicle obeys the traffic rules and protects you from terrifying accidents.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B4452E" id="Text Box 12" o:spid="_x0000_s1030" type="#_x0000_t202" style="width:275.1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" filled="f" stroked="f" strokeweight=".5pt">
                      <v:textbox>
                        <w:txbxContent>
                          <w:p w14:paraId="166EDF35" w14:textId="77777777" w:rsidR="004A7C8F" w:rsidRPr="004A7C8F" w:rsidRDefault="004A7C8F" w:rsidP="00E22CBB">
                            <w:pPr>
                              <w:pStyle w:val="NoSpacing"/>
                              <w:spacing w:after="100"/>
                              <w:contextualSpacing/>
                              <w:rPr>
                                <w:color w:val="44546A" w:themeColor="text2"/>
                              </w:rPr>
                            </w:pPr>
                            <w:r w:rsidRPr="004A7C8F">
                              <w:rPr>
                                <w:color w:val="44546A" w:themeColor="text2"/>
                              </w:rPr>
                              <w:t>Do you have experience with driverless vehicles?</w:t>
                            </w:r>
                          </w:p>
                          <w:p w14:paraId="7B328200" w14:textId="46DD73DD" w:rsidR="004A7C8F" w:rsidRPr="000B4502" w:rsidRDefault="004A7C8F" w:rsidP="004A7C8F">
                            <w:pPr>
                              <w:pStyle w:val="NoSpacing"/>
                              <w:rPr>
                                <w:color w:val="44546A" w:themeColor="text2"/>
                                <w:lang w:eastAsia="ko-KR"/>
                              </w:rPr>
                            </w:pPr>
                            <w:r w:rsidRPr="004A7C8F">
                              <w:rPr>
                                <w:color w:val="44546A" w:themeColor="text2"/>
                              </w:rPr>
                              <w:t>What is the driverless vehicle seeing and doing when you sit comfortably in the back seat?</w:t>
                            </w:r>
                            <w:r>
                              <w:rPr>
                                <w:color w:val="44546A" w:themeColor="text2"/>
                              </w:rPr>
                              <w:t xml:space="preserve"> </w:t>
                            </w:r>
                            <w:r w:rsidRPr="004A7C8F">
                              <w:rPr>
                                <w:color w:val="44546A" w:themeColor="text2"/>
                                <w:lang w:eastAsia="ko-KR"/>
                              </w:rPr>
                              <w:t>It's probably watching its surroundings with a wider field of view than you. There may also be traffic signs to be monitored. It will ensure that the vehicle obeys the traffic rules and protects you from terrifying accidents.</w:t>
                            </w:r>
                          </w:p>
                        </w:txbxContent>
                      </v:textbox>
                      <w10:anchorlock/>
                    </v:shape>
                  </w:pict>
                </mc:Fallback>
              </mc:AlternateContent>
            </w:r>
          </w:p>
        </w:tc>
      </w:tr>
      <w:tr w:rsidR="000B4502" w14:paraId="1F826B36" w14:textId="77777777" w:rsidTr="00515218">
        <w:trPr>
          <w:trHeight w:val="8604"/>
        </w:trPr>
        <w:tc>
          <w:tcPr>
            <w:tcW w:w="3635" w:type="dxa"/>
          </w:tcPr>
          <w:p w14:paraId="6028806A" w14:textId="77777777" w:rsidR="000B4502" w:rsidRDefault="000B4502" w:rsidP="00E22CBB">
            <w:pPr>
              <w:contextualSpacing/>
            </w:pPr>
            <w:r w:rsidRPr="000B4502">
              <w:rPr>
                <w:noProof/>
              </w:rPr>
              <mc:AlternateContent>
                <mc:Choice Requires="wps">
                  <w:drawing>
                    <wp:inline distT="0" distB="0" distL="0" distR="0" wp14:anchorId="7745DC35" wp14:editId="4E1DE180">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74A8860F" w14:textId="77777777" w:rsidR="000B4502" w:rsidRDefault="000B4502" w:rsidP="00E22CBB">
                                  <w:pPr>
                                    <w:pStyle w:val="Heading1"/>
                                    <w:spacing w:before="100" w:after="100"/>
                                    <w:contextualSpacing/>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45DC35"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14:paraId="74A8860F" w14:textId="77777777" w:rsidR="000B4502" w:rsidRDefault="000B4502" w:rsidP="00E22CBB">
                            <w:pPr>
                              <w:pStyle w:val="Heading1"/>
                              <w:spacing w:before="100" w:after="100"/>
                              <w:contextualSpacing/>
                            </w:pPr>
                            <w:r>
                              <w:t>01</w:t>
                            </w:r>
                          </w:p>
                        </w:txbxContent>
                      </v:textbox>
                      <w10:anchorlock/>
                    </v:shape>
                  </w:pict>
                </mc:Fallback>
              </mc:AlternateContent>
            </w:r>
            <w:r w:rsidRPr="000B4502">
              <w:rPr>
                <w:noProof/>
              </w:rPr>
              <mc:AlternateContent>
                <mc:Choice Requires="wps">
                  <w:drawing>
                    <wp:inline distT="0" distB="0" distL="0" distR="0" wp14:anchorId="6B60DC44" wp14:editId="73342B2C">
                      <wp:extent cx="1674421" cy="584495"/>
                      <wp:effectExtent l="0" t="0" r="2540" b="6350"/>
                      <wp:docPr id="16" name="Text Box 16"/>
                      <wp:cNvGraphicFramePr/>
                      <a:graphic xmlns:a="http://schemas.openxmlformats.org/drawingml/2006/main">
                        <a:graphicData uri="http://schemas.microsoft.com/office/word/2010/wordprocessingShape">
                          <wps:wsp>
                            <wps:cNvSpPr txBox="1"/>
                            <wps:spPr>
                              <a:xfrm>
                                <a:off x="0" y="0"/>
                                <a:ext cx="1674421" cy="584495"/>
                              </a:xfrm>
                              <a:prstGeom prst="rect">
                                <a:avLst/>
                              </a:prstGeom>
                              <a:solidFill>
                                <a:schemeClr val="lt1"/>
                              </a:solidFill>
                              <a:ln w="6350">
                                <a:noFill/>
                              </a:ln>
                            </wps:spPr>
                            <wps:txbx>
                              <w:txbxContent>
                                <w:p w14:paraId="2CAE3B01" w14:textId="7BEA71BF" w:rsidR="000B4502" w:rsidRDefault="004A7C8F" w:rsidP="000B4502">
                                  <w:pPr>
                                    <w:pStyle w:val="Heading3"/>
                                  </w:pPr>
                                  <w:r>
                                    <w:t>Prepare dataset for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60DC44" id="Text Box 16" o:spid="_x0000_s1032" type="#_x0000_t202" style="width:131.85pt;height: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" fillcolor="white [3201]" stroked="f" strokeweight=".5pt">
                      <v:textbox>
                        <w:txbxContent>
                          <w:p w14:paraId="2CAE3B01" w14:textId="7BEA71BF" w:rsidR="000B4502" w:rsidRDefault="004A7C8F" w:rsidP="000B4502">
                            <w:pPr>
                              <w:pStyle w:val="Heading3"/>
                            </w:pPr>
                            <w:r>
                              <w:t>Prepare dataset for training</w:t>
                            </w:r>
                          </w:p>
                        </w:txbxContent>
                      </v:textbox>
                      <w10:anchorlock/>
                    </v:shape>
                  </w:pict>
                </mc:Fallback>
              </mc:AlternateContent>
            </w:r>
            <w:r w:rsidRPr="000B4502">
              <w:rPr>
                <w:noProof/>
              </w:rPr>
              <mc:AlternateContent>
                <mc:Choice Requires="wps">
                  <w:drawing>
                    <wp:inline distT="0" distB="0" distL="0" distR="0" wp14:anchorId="55944BB9" wp14:editId="3529EC6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1734A8F2"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944BB9"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14:paraId="1734A8F2" w14:textId="77777777" w:rsidR="000B4502" w:rsidRDefault="000B4502" w:rsidP="000B4502">
                            <w:pPr>
                              <w:pStyle w:val="Heading1"/>
                            </w:pPr>
                            <w:r>
                              <w:t>02</w:t>
                            </w:r>
                          </w:p>
                        </w:txbxContent>
                      </v:textbox>
                      <w10:anchorlock/>
                    </v:shape>
                  </w:pict>
                </mc:Fallback>
              </mc:AlternateContent>
            </w:r>
            <w:r w:rsidRPr="000B4502">
              <w:rPr>
                <w:noProof/>
              </w:rPr>
              <mc:AlternateContent>
                <mc:Choice Requires="wps">
                  <w:drawing>
                    <wp:inline distT="0" distB="0" distL="0" distR="0" wp14:anchorId="245FBA83" wp14:editId="0782EDD0">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30E6D164" w14:textId="2290E39F" w:rsidR="000B4502" w:rsidRDefault="003333CF" w:rsidP="000B4502">
                                  <w:pPr>
                                    <w:pStyle w:val="Heading3"/>
                                  </w:pPr>
                                  <w:r w:rsidRPr="003333CF">
                                    <w:t>Train the machine with the prepared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5FBA8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14:paraId="30E6D164" w14:textId="2290E39F" w:rsidR="000B4502" w:rsidRDefault="003333CF" w:rsidP="000B4502">
                            <w:pPr>
                              <w:pStyle w:val="Heading3"/>
                            </w:pPr>
                            <w:r w:rsidRPr="003333CF">
                              <w:t>Train the machine with the prepared dataset.</w:t>
                            </w:r>
                          </w:p>
                        </w:txbxContent>
                      </v:textbox>
                      <w10:anchorlock/>
                    </v:shape>
                  </w:pict>
                </mc:Fallback>
              </mc:AlternateContent>
            </w:r>
            <w:r w:rsidRPr="000B4502">
              <w:rPr>
                <w:noProof/>
              </w:rPr>
              <mc:AlternateContent>
                <mc:Choice Requires="wps">
                  <w:drawing>
                    <wp:inline distT="0" distB="0" distL="0" distR="0" wp14:anchorId="44E9FD35" wp14:editId="5FA3C061">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14:paraId="4E8467F2" w14:textId="77777777"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E9FD35"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14:paraId="4E8467F2" w14:textId="77777777" w:rsidR="000B4502" w:rsidRDefault="000B4502" w:rsidP="000B4502">
                            <w:pPr>
                              <w:pStyle w:val="Heading1"/>
                            </w:pPr>
                            <w:r>
                              <w:t>03</w:t>
                            </w:r>
                          </w:p>
                        </w:txbxContent>
                      </v:textbox>
                      <w10:anchorlock/>
                    </v:shape>
                  </w:pict>
                </mc:Fallback>
              </mc:AlternateContent>
            </w:r>
            <w:r w:rsidRPr="000B4502">
              <w:rPr>
                <w:noProof/>
              </w:rPr>
              <mc:AlternateContent>
                <mc:Choice Requires="wps">
                  <w:drawing>
                    <wp:inline distT="0" distB="0" distL="0" distR="0" wp14:anchorId="2818392F" wp14:editId="22993DF9">
                      <wp:extent cx="1674421" cy="893135"/>
                      <wp:effectExtent l="0" t="0" r="2540" b="2540"/>
                      <wp:docPr id="17" name="Text Box 17"/>
                      <wp:cNvGraphicFramePr/>
                      <a:graphic xmlns:a="http://schemas.openxmlformats.org/drawingml/2006/main">
                        <a:graphicData uri="http://schemas.microsoft.com/office/word/2010/wordprocessingShape">
                          <wps:wsp>
                            <wps:cNvSpPr txBox="1"/>
                            <wps:spPr>
                              <a:xfrm>
                                <a:off x="0" y="0"/>
                                <a:ext cx="1674421" cy="893135"/>
                              </a:xfrm>
                              <a:prstGeom prst="rect">
                                <a:avLst/>
                              </a:prstGeom>
                              <a:solidFill>
                                <a:schemeClr val="lt1"/>
                              </a:solidFill>
                              <a:ln w="6350">
                                <a:noFill/>
                              </a:ln>
                            </wps:spPr>
                            <wps:txbx>
                              <w:txbxContent>
                                <w:p w14:paraId="04C80BDE" w14:textId="48857CDB" w:rsidR="000B4502" w:rsidRDefault="003333CF" w:rsidP="000B4502">
                                  <w:pPr>
                                    <w:pStyle w:val="Heading3"/>
                                  </w:pPr>
                                  <w:r w:rsidRPr="003333CF">
                                    <w:t>The sophisticated machine detects traffic signs with high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18392F" id="Text Box 17" o:spid="_x0000_s1036" type="#_x0000_t202" style="width:131.85pt;height: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" fillcolor="white [3201]" stroked="f" strokeweight=".5pt">
                      <v:textbox>
                        <w:txbxContent>
                          <w:p w14:paraId="04C80BDE" w14:textId="48857CDB" w:rsidR="000B4502" w:rsidRDefault="003333CF" w:rsidP="000B4502">
                            <w:pPr>
                              <w:pStyle w:val="Heading3"/>
                            </w:pPr>
                            <w:r w:rsidRPr="003333CF">
                              <w:t>The sophisticated machine detects traffic signs with high accuracy.</w:t>
                            </w:r>
                          </w:p>
                        </w:txbxContent>
                      </v:textbox>
                      <w10:anchorlock/>
                    </v:shape>
                  </w:pict>
                </mc:Fallback>
              </mc:AlternateContent>
            </w:r>
          </w:p>
        </w:tc>
        <w:tc>
          <w:tcPr>
            <w:tcW w:w="8545" w:type="dxa"/>
            <w:gridSpan w:val="2"/>
          </w:tcPr>
          <w:p w14:paraId="0CD34172" w14:textId="77777777" w:rsidR="000B4502" w:rsidRDefault="000B4502" w:rsidP="00E22CBB">
            <w:pPr>
              <w:contextualSpacing/>
            </w:pPr>
            <w:r w:rsidRPr="000B4502">
              <w:rPr>
                <w:noProof/>
              </w:rPr>
              <mc:AlternateContent>
                <mc:Choice Requires="wps">
                  <w:drawing>
                    <wp:inline distT="0" distB="0" distL="0" distR="0" wp14:anchorId="45BDE153" wp14:editId="1022AA69">
                      <wp:extent cx="4892633" cy="4993419"/>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p w14:paraId="27D478C6" w14:textId="78416B9F" w:rsidR="000B4502" w:rsidRDefault="003333CF" w:rsidP="00E22CBB">
                                  <w:pPr>
                                    <w:ind w:left="180" w:right="295"/>
                                  </w:pPr>
                                  <w:r>
                                    <w:rPr>
                                      <w:noProof/>
                                    </w:rPr>
                                    <w:drawing>
                                      <wp:inline distT="0" distB="0" distL="0" distR="0" wp14:anchorId="00CAACE6" wp14:editId="18B84920">
                                        <wp:extent cx="4614530" cy="44013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654586" cy="44395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BDE153" id="Text Box 11" o:spid="_x0000_s1037"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" fillcolor="white [3201]" stroked="f" strokeweight=".5pt">
                      <v:textbox>
                        <w:txbxContent>
                          <w:p w14:paraId="27D478C6" w14:textId="78416B9F" w:rsidR="000B4502" w:rsidRDefault="003333CF" w:rsidP="00E22CBB">
                            <w:pPr>
                              <w:ind w:left="180" w:right="295"/>
                            </w:pPr>
                            <w:r>
                              <w:rPr>
                                <w:noProof/>
                              </w:rPr>
                              <w:drawing>
                                <wp:inline distT="0" distB="0" distL="0" distR="0" wp14:anchorId="00CAACE6" wp14:editId="18B84920">
                                  <wp:extent cx="4614530" cy="44013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654586" cy="4439514"/>
                                          </a:xfrm>
                                          <a:prstGeom prst="rect">
                                            <a:avLst/>
                                          </a:prstGeom>
                                        </pic:spPr>
                                      </pic:pic>
                                    </a:graphicData>
                                  </a:graphic>
                                </wp:inline>
                              </w:drawing>
                            </w:r>
                          </w:p>
                        </w:txbxContent>
                      </v:textbox>
                      <w10:anchorlock/>
                    </v:shape>
                  </w:pict>
                </mc:Fallback>
              </mc:AlternateContent>
            </w:r>
          </w:p>
        </w:tc>
      </w:tr>
      <w:tr w:rsidR="000B4502" w14:paraId="67133F20" w14:textId="77777777" w:rsidTr="00515218">
        <w:trPr>
          <w:trHeight w:val="2727"/>
        </w:trPr>
        <w:tc>
          <w:tcPr>
            <w:tcW w:w="12180" w:type="dxa"/>
            <w:gridSpan w:val="3"/>
            <w:vAlign w:val="center"/>
          </w:tcPr>
          <w:p w14:paraId="6957C451" w14:textId="1B8C9B82" w:rsidR="000B4502" w:rsidRPr="000B4502" w:rsidRDefault="003D65F3" w:rsidP="00E22CBB">
            <w:pPr>
              <w:ind w:left="720"/>
              <w:contextualSpacing/>
            </w:pPr>
            <w:r w:rsidRPr="003D65F3">
              <w:rPr>
                <w:rFonts w:ascii="Georgia" w:hAnsi="Georgia"/>
                <w:color w:val="44546A" w:themeColor="text2"/>
                <w:sz w:val="32"/>
                <w:szCs w:val="32"/>
                <w:shd w:val="clear" w:color="auto" w:fill="FFFFFF"/>
              </w:rPr>
              <w:t>You must have heard about the self-driving cars in which the passenger can fully depend on the car for traveling. But to achieve level 5 autonomous, it is necessary for vehicles to understand and follow all traffic rules.</w:t>
            </w:r>
          </w:p>
        </w:tc>
      </w:tr>
      <w:tr w:rsidR="00A1111B" w14:paraId="35E3F50A" w14:textId="77777777" w:rsidTr="00A1111B">
        <w:trPr>
          <w:trHeight w:val="630"/>
        </w:trPr>
        <w:tc>
          <w:tcPr>
            <w:tcW w:w="12180" w:type="dxa"/>
            <w:gridSpan w:val="3"/>
            <w:vAlign w:val="bottom"/>
          </w:tcPr>
          <w:p w14:paraId="68699773" w14:textId="77777777" w:rsidR="00A1111B" w:rsidRDefault="00A1111B" w:rsidP="00A1111B">
            <w:pPr>
              <w:ind w:left="720"/>
              <w:jc w:val="right"/>
              <w:rPr>
                <w:noProof/>
              </w:rPr>
            </w:pPr>
            <w:r>
              <w:rPr>
                <w:noProof/>
              </w:rPr>
              <w:lastRenderedPageBreak/>
              <w:t>Page 2</w:t>
            </w:r>
          </w:p>
        </w:tc>
      </w:tr>
    </w:tbl>
    <w:p w14:paraId="7C4A427B" w14:textId="0CD1ACB1" w:rsidR="009A50AC" w:rsidRDefault="009A50AC" w:rsidP="003D65F3">
      <w:pPr>
        <w:tabs>
          <w:tab w:val="left" w:pos="2506"/>
        </w:tabs>
        <w:sectPr w:rsidR="009A50AC" w:rsidSect="00021C04">
          <w:pgSz w:w="12240" w:h="15840"/>
          <w:pgMar w:top="0" w:right="0" w:bottom="0" w:left="0" w:header="720" w:footer="720" w:gutter="0"/>
          <w:cols w:space="720"/>
          <w:docGrid w:linePitch="360"/>
        </w:sectPr>
      </w:pPr>
    </w:p>
    <w:p w14:paraId="10F04A41" w14:textId="56AB9110" w:rsidR="009A50AC" w:rsidRPr="00100996" w:rsidRDefault="009A50AC" w:rsidP="00E22CBB">
      <w:pPr>
        <w:tabs>
          <w:tab w:val="left" w:pos="2506"/>
        </w:tabs>
        <w:spacing w:line="360" w:lineRule="auto"/>
        <w:ind w:left="0"/>
        <w:rPr>
          <w:rFonts w:ascii="Times New Roman" w:hAnsi="Times New Roman" w:cs="Times New Roman"/>
          <w:sz w:val="44"/>
          <w:szCs w:val="44"/>
        </w:rPr>
      </w:pPr>
      <w:r w:rsidRPr="00100996">
        <w:rPr>
          <w:rFonts w:ascii="Times New Roman" w:hAnsi="Times New Roman" w:cs="Times New Roman"/>
          <w:sz w:val="44"/>
          <w:szCs w:val="44"/>
        </w:rPr>
        <w:t>About Traffic Signs Recognition</w:t>
      </w:r>
    </w:p>
    <w:p w14:paraId="7408BF99" w14:textId="2AB4A4DF" w:rsidR="009A50AC" w:rsidRPr="00100996" w:rsidRDefault="006C1308"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Can you sit comfortably in the back seat of a fast-paced driverless vehicle?</w:t>
      </w:r>
    </w:p>
    <w:p w14:paraId="6F25CF68" w14:textId="67734E4F" w:rsidR="006C1308" w:rsidRPr="00100996" w:rsidRDefault="006C1308"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Can a machine have human-like judgment and control?</w:t>
      </w:r>
    </w:p>
    <w:p w14:paraId="4D900E2E" w14:textId="4783FE71" w:rsidR="006C1308" w:rsidRPr="00100996" w:rsidRDefault="006C1308"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Of course, it can't follow humans. But machines can also be trained, and a well-trained machine can make better decisions than humans in some respects. Quick and error-free. Because the machine doesn't drink...</w:t>
      </w:r>
    </w:p>
    <w:p w14:paraId="2DC50C1E" w14:textId="629EF6CC" w:rsidR="003A65C3" w:rsidRPr="00100996" w:rsidRDefault="003A65C3"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The important thing in driverless vehicles is the detection of traffic signs. It ensures driving safety and steers the vehicle to take you exactly to your desired destination.</w:t>
      </w:r>
    </w:p>
    <w:p w14:paraId="076ECF7F" w14:textId="1C91160E" w:rsidR="003A65C3" w:rsidRPr="00100996" w:rsidRDefault="003A65C3"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There are several different types of traffic signs like speed limits, no entry, traffic signals, turn left or right, children crossing, no passing of heavy vehicles, etc. Traffic signs classification is the process of identifying which class a traffic sign belongs to.</w:t>
      </w:r>
    </w:p>
    <w:p w14:paraId="0507CC10" w14:textId="0398170A" w:rsidR="00F85E6D" w:rsidRPr="00100996" w:rsidRDefault="00F85E6D" w:rsidP="006C1308">
      <w:pPr>
        <w:tabs>
          <w:tab w:val="left" w:pos="2506"/>
        </w:tabs>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This project includes the ability to read and understand traffic signs through this model after building a deep neural network model that classifies traffic signs in images into various categories.</w:t>
      </w:r>
    </w:p>
    <w:p w14:paraId="7CB888B6" w14:textId="554506D3" w:rsidR="003A5516" w:rsidRPr="00100996" w:rsidRDefault="004934F6" w:rsidP="006C1308">
      <w:pPr>
        <w:tabs>
          <w:tab w:val="left" w:pos="2506"/>
        </w:tabs>
        <w:ind w:firstLine="274"/>
        <w:rPr>
          <w:rFonts w:ascii="Times New Roman" w:hAnsi="Times New Roman" w:cs="Times New Roman"/>
          <w:sz w:val="28"/>
          <w:szCs w:val="28"/>
          <w:lang w:eastAsia="ko-KR"/>
        </w:rPr>
      </w:pPr>
      <w:r>
        <w:rPr>
          <w:rFonts w:ascii="Times New Roman" w:hAnsi="Times New Roman" w:cs="Times New Roman"/>
          <w:noProof/>
          <w:sz w:val="28"/>
          <w:szCs w:val="28"/>
          <w:lang w:eastAsia="ko-KR"/>
        </w:rPr>
        <w:drawing>
          <wp:inline distT="0" distB="0" distL="0" distR="0" wp14:anchorId="5423AF7B" wp14:editId="7A8151D5">
            <wp:extent cx="5018568"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022115" cy="3335471"/>
                    </a:xfrm>
                    <a:prstGeom prst="rect">
                      <a:avLst/>
                    </a:prstGeom>
                  </pic:spPr>
                </pic:pic>
              </a:graphicData>
            </a:graphic>
          </wp:inline>
        </w:drawing>
      </w:r>
    </w:p>
    <w:p w14:paraId="0114F31B" w14:textId="6E7AA26B" w:rsidR="003A5516" w:rsidRPr="00100996" w:rsidRDefault="003A5516">
      <w:pPr>
        <w:rPr>
          <w:rFonts w:ascii="Times New Roman" w:hAnsi="Times New Roman" w:cs="Times New Roman"/>
          <w:sz w:val="28"/>
          <w:szCs w:val="28"/>
          <w:lang w:eastAsia="ko-KR"/>
        </w:rPr>
      </w:pPr>
      <w:r w:rsidRPr="00100996">
        <w:rPr>
          <w:rFonts w:ascii="Times New Roman" w:hAnsi="Times New Roman" w:cs="Times New Roman"/>
          <w:sz w:val="28"/>
          <w:szCs w:val="28"/>
          <w:lang w:eastAsia="ko-KR"/>
        </w:rPr>
        <w:br w:type="page"/>
      </w:r>
    </w:p>
    <w:p w14:paraId="312E1506" w14:textId="79DB2ABC" w:rsidR="003A5516" w:rsidRPr="00100996" w:rsidRDefault="0006163C" w:rsidP="0006163C">
      <w:pPr>
        <w:spacing w:line="360" w:lineRule="auto"/>
        <w:ind w:left="0" w:hanging="4"/>
        <w:jc w:val="center"/>
        <w:rPr>
          <w:rFonts w:ascii="Times New Roman" w:hAnsi="Times New Roman" w:cs="Times New Roman"/>
          <w:sz w:val="44"/>
          <w:szCs w:val="44"/>
          <w:lang w:eastAsia="ko-KR"/>
        </w:rPr>
      </w:pPr>
      <w:hyperlink r:id="rId9" w:history="1">
        <w:r w:rsidR="003A5516" w:rsidRPr="00100996">
          <w:rPr>
            <w:rStyle w:val="Hyperlink"/>
            <w:rFonts w:ascii="Times New Roman" w:hAnsi="Times New Roman" w:cs="Times New Roman"/>
            <w:color w:val="000000" w:themeColor="text1"/>
            <w:sz w:val="44"/>
            <w:szCs w:val="44"/>
            <w:lang w:eastAsia="ko-KR"/>
          </w:rPr>
          <w:t>Dataset</w:t>
        </w:r>
      </w:hyperlink>
      <w:r w:rsidR="003A5516" w:rsidRPr="00100996">
        <w:rPr>
          <w:rFonts w:ascii="Times New Roman" w:hAnsi="Times New Roman" w:cs="Times New Roman"/>
          <w:sz w:val="44"/>
          <w:szCs w:val="44"/>
          <w:lang w:eastAsia="ko-KR"/>
        </w:rPr>
        <w:t xml:space="preserve"> for machine training</w:t>
      </w:r>
    </w:p>
    <w:p w14:paraId="2DA7D7BA" w14:textId="40A185AB" w:rsidR="003A5516" w:rsidRPr="00100996" w:rsidRDefault="003F7BDB" w:rsidP="003F7BDB">
      <w:pPr>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The project used an online dataset with more than 50000 images of various traffic signs.</w:t>
      </w:r>
    </w:p>
    <w:p w14:paraId="51AA9D53" w14:textId="44B8EB4A" w:rsidR="00C92E93" w:rsidRPr="00100996" w:rsidRDefault="003F7BDB" w:rsidP="00B67E5A">
      <w:pPr>
        <w:ind w:firstLine="274"/>
        <w:rPr>
          <w:rFonts w:ascii="Times New Roman" w:hAnsi="Times New Roman" w:cs="Times New Roman"/>
          <w:sz w:val="28"/>
          <w:szCs w:val="28"/>
          <w:lang w:eastAsia="ko-KR"/>
        </w:rPr>
      </w:pPr>
      <w:r w:rsidRPr="00100996">
        <w:rPr>
          <w:rFonts w:ascii="Times New Roman" w:hAnsi="Times New Roman" w:cs="Times New Roman"/>
          <w:sz w:val="28"/>
          <w:szCs w:val="28"/>
          <w:lang w:eastAsia="ko-KR"/>
        </w:rPr>
        <w:t>These images can be classified into 43 different classes.</w:t>
      </w:r>
    </w:p>
    <w:p w14:paraId="2BAE61F6" w14:textId="634E7B4D" w:rsidR="003F7BDB" w:rsidRPr="00100996" w:rsidRDefault="003F7BDB" w:rsidP="003F7BDB">
      <w:pPr>
        <w:ind w:firstLine="274"/>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drawing>
          <wp:inline distT="0" distB="0" distL="0" distR="0" wp14:anchorId="6265C4E3" wp14:editId="61819EE0">
            <wp:extent cx="5530491" cy="19109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530491" cy="1910942"/>
                    </a:xfrm>
                    <a:prstGeom prst="rect">
                      <a:avLst/>
                    </a:prstGeom>
                  </pic:spPr>
                </pic:pic>
              </a:graphicData>
            </a:graphic>
          </wp:inline>
        </w:drawing>
      </w:r>
    </w:p>
    <w:p w14:paraId="54DD3773" w14:textId="5A49BB96" w:rsidR="003F7BDB" w:rsidRPr="00100996" w:rsidRDefault="00C92E93" w:rsidP="00C92E93">
      <w:pPr>
        <w:spacing w:line="360" w:lineRule="auto"/>
        <w:ind w:firstLine="274"/>
        <w:rPr>
          <w:rFonts w:ascii="Times New Roman" w:hAnsi="Times New Roman" w:cs="Times New Roman"/>
          <w:noProof/>
          <w:sz w:val="44"/>
          <w:szCs w:val="44"/>
          <w:lang w:eastAsia="ko-KR"/>
        </w:rPr>
      </w:pPr>
      <w:r w:rsidRPr="00100996">
        <w:rPr>
          <w:rFonts w:ascii="Times New Roman" w:hAnsi="Times New Roman" w:cs="Times New Roman"/>
          <w:noProof/>
          <w:sz w:val="44"/>
          <w:szCs w:val="44"/>
          <w:lang w:eastAsia="ko-KR"/>
        </w:rPr>
        <w:t>Train your machine</w:t>
      </w:r>
    </w:p>
    <w:p w14:paraId="59AE425B" w14:textId="072D4367" w:rsidR="00C92E93" w:rsidRPr="00100996" w:rsidRDefault="00C92E93" w:rsidP="00C92E93">
      <w:pPr>
        <w:pStyle w:val="ListParagraph"/>
        <w:numPr>
          <w:ilvl w:val="0"/>
          <w:numId w:val="1"/>
        </w:numPr>
        <w:contextualSpacing w:val="0"/>
        <w:rPr>
          <w:rFonts w:ascii="Times New Roman" w:hAnsi="Times New Roman" w:cs="Times New Roman"/>
          <w:noProof/>
          <w:sz w:val="32"/>
          <w:szCs w:val="32"/>
          <w:lang w:eastAsia="ko-KR"/>
        </w:rPr>
      </w:pPr>
      <w:r w:rsidRPr="00100996">
        <w:rPr>
          <w:rFonts w:ascii="Times New Roman" w:hAnsi="Times New Roman" w:cs="Times New Roman"/>
          <w:noProof/>
          <w:sz w:val="32"/>
          <w:szCs w:val="32"/>
          <w:lang w:eastAsia="ko-KR"/>
        </w:rPr>
        <w:t>Explorer dataset</w:t>
      </w:r>
    </w:p>
    <w:p w14:paraId="09BD6163" w14:textId="3CB2CE74" w:rsidR="004D497A" w:rsidRPr="00100996" w:rsidRDefault="004D497A" w:rsidP="004D497A">
      <w:pPr>
        <w:pStyle w:val="ListParagraph"/>
        <w:ind w:left="634" w:firstLine="176"/>
        <w:contextualSpacing w:val="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There are 43 different classes of images in the 'train dataset' folder, which are separated into folders with numerical names.</w:t>
      </w:r>
    </w:p>
    <w:p w14:paraId="32A6FFFF" w14:textId="39A4217C" w:rsidR="007702A3" w:rsidRPr="00100996" w:rsidRDefault="007702A3" w:rsidP="004D497A">
      <w:pPr>
        <w:pStyle w:val="ListParagraph"/>
        <w:ind w:left="634" w:firstLine="176"/>
        <w:contextualSpacing w:val="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We use os module to read images of all classes and add images and corresponding image tags to the tag list.</w:t>
      </w:r>
    </w:p>
    <w:p w14:paraId="68A56464" w14:textId="17C5EF2B" w:rsidR="007702A3" w:rsidRPr="00100996" w:rsidRDefault="007702A3" w:rsidP="004D497A">
      <w:pPr>
        <w:pStyle w:val="ListParagraph"/>
        <w:ind w:left="634" w:firstLine="176"/>
        <w:contextualSpacing w:val="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 xml:space="preserve">We assigned the image and its tags to the </w:t>
      </w:r>
      <w:r w:rsidRPr="00100996">
        <w:rPr>
          <w:rFonts w:ascii="Times New Roman" w:hAnsi="Times New Roman" w:cs="Times New Roman"/>
          <w:i/>
          <w:iCs/>
          <w:noProof/>
          <w:sz w:val="28"/>
          <w:szCs w:val="28"/>
          <w:lang w:eastAsia="ko-KR"/>
        </w:rPr>
        <w:t>datums</w:t>
      </w:r>
      <w:r w:rsidRPr="00100996">
        <w:rPr>
          <w:rFonts w:ascii="Times New Roman" w:hAnsi="Times New Roman" w:cs="Times New Roman"/>
          <w:noProof/>
          <w:sz w:val="28"/>
          <w:szCs w:val="28"/>
          <w:lang w:eastAsia="ko-KR"/>
        </w:rPr>
        <w:t xml:space="preserve"> and </w:t>
      </w:r>
      <w:r w:rsidRPr="00100996">
        <w:rPr>
          <w:rFonts w:ascii="Times New Roman" w:hAnsi="Times New Roman" w:cs="Times New Roman"/>
          <w:i/>
          <w:iCs/>
          <w:noProof/>
          <w:sz w:val="28"/>
          <w:szCs w:val="28"/>
          <w:lang w:eastAsia="ko-KR"/>
        </w:rPr>
        <w:t>tags</w:t>
      </w:r>
      <w:r w:rsidRPr="00100996">
        <w:rPr>
          <w:rFonts w:ascii="Times New Roman" w:hAnsi="Times New Roman" w:cs="Times New Roman"/>
          <w:noProof/>
          <w:sz w:val="28"/>
          <w:szCs w:val="28"/>
          <w:lang w:eastAsia="ko-KR"/>
        </w:rPr>
        <w:t xml:space="preserve"> variables.</w:t>
      </w:r>
    </w:p>
    <w:p w14:paraId="1F74F6E6" w14:textId="787EB79C" w:rsidR="007702A3" w:rsidRPr="00100996" w:rsidRDefault="0083639C" w:rsidP="0083639C">
      <w:pPr>
        <w:pStyle w:val="ListParagraph"/>
        <w:ind w:left="0" w:hanging="4"/>
        <w:contextualSpacing w:val="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lastRenderedPageBreak/>
        <w:drawing>
          <wp:inline distT="0" distB="0" distL="0" distR="0" wp14:anchorId="0CA08948" wp14:editId="50275E02">
            <wp:extent cx="5943600" cy="56785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5678598"/>
                    </a:xfrm>
                    <a:prstGeom prst="rect">
                      <a:avLst/>
                    </a:prstGeom>
                  </pic:spPr>
                </pic:pic>
              </a:graphicData>
            </a:graphic>
          </wp:inline>
        </w:drawing>
      </w:r>
    </w:p>
    <w:p w14:paraId="486D1E00" w14:textId="77777777" w:rsidR="00B61908" w:rsidRPr="00100996" w:rsidRDefault="00B61908" w:rsidP="0083639C">
      <w:pPr>
        <w:ind w:firstLine="270"/>
        <w:rPr>
          <w:rFonts w:ascii="Times New Roman" w:hAnsi="Times New Roman" w:cs="Times New Roman"/>
          <w:noProof/>
          <w:sz w:val="28"/>
          <w:szCs w:val="28"/>
          <w:lang w:eastAsia="ko-KR"/>
        </w:rPr>
      </w:pPr>
    </w:p>
    <w:p w14:paraId="78F28EB1" w14:textId="1903F8D1" w:rsidR="0083639C" w:rsidRPr="00100996" w:rsidRDefault="0083639C" w:rsidP="0083639C">
      <w:pPr>
        <w:ind w:firstLine="27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To feed these lists to the model we need to convert them to numpy arrays.</w:t>
      </w:r>
    </w:p>
    <w:p w14:paraId="3056E504" w14:textId="79831B38" w:rsidR="0083639C" w:rsidRPr="00100996" w:rsidRDefault="0083639C" w:rsidP="0083639C">
      <w:pPr>
        <w:ind w:firstLine="27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Then, using the train_test_split() function of the sklearn package, it is split into train data and test data.</w:t>
      </w:r>
    </w:p>
    <w:p w14:paraId="35B8284F" w14:textId="17DAEAEA" w:rsidR="00B61908" w:rsidRPr="00100996" w:rsidRDefault="00B61908" w:rsidP="004934F6">
      <w:pPr>
        <w:ind w:left="0" w:hanging="4"/>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drawing>
          <wp:inline distT="0" distB="0" distL="0" distR="0" wp14:anchorId="56FF08CF" wp14:editId="35303CEB">
            <wp:extent cx="5922335" cy="701651"/>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6024242" cy="713725"/>
                    </a:xfrm>
                    <a:prstGeom prst="rect">
                      <a:avLst/>
                    </a:prstGeom>
                  </pic:spPr>
                </pic:pic>
              </a:graphicData>
            </a:graphic>
          </wp:inline>
        </w:drawing>
      </w:r>
    </w:p>
    <w:p w14:paraId="597A9253" w14:textId="48DB926D" w:rsidR="00B61908" w:rsidRPr="00100996" w:rsidRDefault="00B61908" w:rsidP="00B61908">
      <w:pPr>
        <w:rPr>
          <w:rFonts w:ascii="Times New Roman" w:hAnsi="Times New Roman" w:cs="Times New Roman"/>
          <w:noProof/>
          <w:sz w:val="28"/>
          <w:szCs w:val="28"/>
          <w:lang w:eastAsia="ko-KR"/>
        </w:rPr>
      </w:pPr>
    </w:p>
    <w:p w14:paraId="2A8D49D9" w14:textId="627E96B3" w:rsidR="00B61908" w:rsidRPr="00100996" w:rsidRDefault="00BD2494" w:rsidP="00BD2494">
      <w:pPr>
        <w:ind w:firstLine="270"/>
        <w:rPr>
          <w:rFonts w:ascii="Times New Roman" w:hAnsi="Times New Roman" w:cs="Times New Roman"/>
          <w:noProof/>
          <w:sz w:val="28"/>
          <w:szCs w:val="28"/>
          <w:lang w:eastAsia="ko-KR"/>
        </w:rPr>
      </w:pPr>
      <w:r w:rsidRPr="00100996">
        <w:rPr>
          <w:rFonts w:ascii="Times New Roman" w:hAnsi="Times New Roman" w:cs="Times New Roman"/>
          <w:noProof/>
          <w:sz w:val="28"/>
          <w:szCs w:val="28"/>
          <w:lang w:eastAsia="ko-KR"/>
        </w:rPr>
        <w:t>Convert the tags in y_train and y_test to one-hot encoding using the to_categorical function of the Keras.util package.</w:t>
      </w:r>
    </w:p>
    <w:p w14:paraId="2D684B03" w14:textId="3C642822" w:rsidR="00BD2494" w:rsidRPr="00100996" w:rsidRDefault="00BD2494" w:rsidP="00BD2494">
      <w:pPr>
        <w:ind w:firstLine="270"/>
        <w:rPr>
          <w:rFonts w:ascii="Times New Roman" w:hAnsi="Times New Roman" w:cs="Times New Roman"/>
          <w:sz w:val="28"/>
          <w:szCs w:val="28"/>
          <w:lang w:eastAsia="ko-KR"/>
        </w:rPr>
      </w:pPr>
      <w:r w:rsidRPr="00100996">
        <w:rPr>
          <w:rFonts w:ascii="Times New Roman" w:hAnsi="Times New Roman" w:cs="Times New Roman"/>
          <w:noProof/>
          <w:sz w:val="28"/>
          <w:szCs w:val="28"/>
          <w:lang w:eastAsia="ko-KR"/>
        </w:rPr>
        <w:drawing>
          <wp:inline distT="0" distB="0" distL="0" distR="0" wp14:anchorId="3D6BF810" wp14:editId="282BE843">
            <wp:extent cx="4572000" cy="86973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4572000" cy="869737"/>
                    </a:xfrm>
                    <a:prstGeom prst="rect">
                      <a:avLst/>
                    </a:prstGeom>
                  </pic:spPr>
                </pic:pic>
              </a:graphicData>
            </a:graphic>
          </wp:inline>
        </w:drawing>
      </w:r>
    </w:p>
    <w:p w14:paraId="69648487" w14:textId="21D9E0A0" w:rsidR="00BD2494" w:rsidRPr="00100996" w:rsidRDefault="00BD2494" w:rsidP="00BD2494">
      <w:pPr>
        <w:rPr>
          <w:rFonts w:ascii="Times New Roman" w:hAnsi="Times New Roman" w:cs="Times New Roman"/>
          <w:sz w:val="28"/>
          <w:szCs w:val="28"/>
          <w:lang w:eastAsia="ko-KR"/>
        </w:rPr>
      </w:pPr>
    </w:p>
    <w:p w14:paraId="3E8B2175" w14:textId="5E246424" w:rsidR="00BD2494" w:rsidRPr="00100996" w:rsidRDefault="00BD2494" w:rsidP="00BD2494">
      <w:pPr>
        <w:pStyle w:val="ListParagraph"/>
        <w:numPr>
          <w:ilvl w:val="0"/>
          <w:numId w:val="1"/>
        </w:numPr>
        <w:spacing w:line="360" w:lineRule="auto"/>
        <w:contextualSpacing w:val="0"/>
        <w:rPr>
          <w:rFonts w:ascii="Times New Roman" w:hAnsi="Times New Roman" w:cs="Times New Roman"/>
          <w:sz w:val="32"/>
          <w:szCs w:val="32"/>
          <w:lang w:eastAsia="ko-KR"/>
        </w:rPr>
      </w:pPr>
      <w:r w:rsidRPr="00100996">
        <w:rPr>
          <w:rFonts w:ascii="Times New Roman" w:hAnsi="Times New Roman" w:cs="Times New Roman"/>
          <w:sz w:val="32"/>
          <w:szCs w:val="32"/>
          <w:lang w:eastAsia="ko-KR"/>
        </w:rPr>
        <w:t>Build CNN model</w:t>
      </w:r>
    </w:p>
    <w:p w14:paraId="57EE3928" w14:textId="77777777" w:rsidR="0005082F" w:rsidRPr="00100996" w:rsidRDefault="0005082F" w:rsidP="0005082F">
      <w:pPr>
        <w:ind w:firstLine="266"/>
        <w:rPr>
          <w:rFonts w:ascii="Times New Roman" w:hAnsi="Times New Roman" w:cs="Times New Roman"/>
          <w:sz w:val="28"/>
          <w:szCs w:val="28"/>
          <w:lang w:eastAsia="ko-KR"/>
        </w:rPr>
      </w:pPr>
      <w:r w:rsidRPr="00100996">
        <w:rPr>
          <w:rFonts w:ascii="Times New Roman" w:hAnsi="Times New Roman" w:cs="Times New Roman"/>
          <w:sz w:val="28"/>
          <w:szCs w:val="28"/>
          <w:lang w:eastAsia="ko-KR"/>
        </w:rPr>
        <w:t>We build a CNN model to classify images into the corresponding classification.</w:t>
      </w:r>
    </w:p>
    <w:p w14:paraId="03294213" w14:textId="34D1CDF0" w:rsidR="0005082F" w:rsidRPr="00100996" w:rsidRDefault="0005082F" w:rsidP="0005082F">
      <w:pPr>
        <w:ind w:firstLine="266"/>
        <w:rPr>
          <w:rFonts w:ascii="Times New Roman" w:hAnsi="Times New Roman" w:cs="Times New Roman"/>
          <w:color w:val="202124"/>
          <w:sz w:val="28"/>
          <w:szCs w:val="28"/>
          <w:shd w:val="clear" w:color="auto" w:fill="FFFFFF"/>
        </w:rPr>
      </w:pPr>
      <w:r w:rsidRPr="00100996">
        <w:rPr>
          <w:rFonts w:ascii="Times New Roman" w:hAnsi="Times New Roman" w:cs="Times New Roman"/>
          <w:color w:val="202124"/>
          <w:sz w:val="28"/>
          <w:szCs w:val="28"/>
          <w:shd w:val="clear" w:color="auto" w:fill="FFFFFF"/>
        </w:rPr>
        <w:t>CNN is </w:t>
      </w:r>
      <w:r w:rsidRPr="00100996">
        <w:rPr>
          <w:rFonts w:ascii="Times New Roman" w:hAnsi="Times New Roman" w:cs="Times New Roman"/>
          <w:b/>
          <w:bCs/>
          <w:color w:val="202124"/>
          <w:sz w:val="28"/>
          <w:szCs w:val="28"/>
          <w:shd w:val="clear" w:color="auto" w:fill="FFFFFF"/>
        </w:rPr>
        <w:t>a type of deep learning model for processing data</w:t>
      </w:r>
      <w:r w:rsidRPr="00100996">
        <w:rPr>
          <w:rFonts w:ascii="Times New Roman" w:hAnsi="Times New Roman" w:cs="Times New Roman"/>
          <w:color w:val="202124"/>
          <w:sz w:val="28"/>
          <w:szCs w:val="28"/>
          <w:shd w:val="clear" w:color="auto" w:fill="FFFFFF"/>
        </w:rPr>
        <w:t> that has a grid pattern, such as images, which is inspired by the organization of animal visual cortex [13, 14] and designed to automatically and adaptively learn spatial hierarchies of features, from low- to high-level patterns.</w:t>
      </w:r>
    </w:p>
    <w:p w14:paraId="6FD63C9D" w14:textId="695F90AE" w:rsidR="0005082F" w:rsidRDefault="00100996" w:rsidP="004934F6">
      <w:pPr>
        <w:ind w:left="0" w:hanging="4"/>
        <w:rPr>
          <w:rFonts w:cstheme="minorHAnsi"/>
          <w:noProof/>
          <w:sz w:val="28"/>
          <w:szCs w:val="28"/>
          <w:lang w:eastAsia="ko-KR"/>
        </w:rPr>
      </w:pPr>
      <w:r>
        <w:rPr>
          <w:rFonts w:cstheme="minorHAnsi"/>
          <w:noProof/>
          <w:sz w:val="28"/>
          <w:szCs w:val="28"/>
          <w:lang w:eastAsia="ko-KR"/>
        </w:rPr>
        <w:drawing>
          <wp:inline distT="0" distB="0" distL="0" distR="0" wp14:anchorId="5D945516" wp14:editId="051BB01E">
            <wp:extent cx="5954233" cy="333819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66713" cy="3345192"/>
                    </a:xfrm>
                    <a:prstGeom prst="rect">
                      <a:avLst/>
                    </a:prstGeom>
                  </pic:spPr>
                </pic:pic>
              </a:graphicData>
            </a:graphic>
          </wp:inline>
        </w:drawing>
      </w:r>
    </w:p>
    <w:p w14:paraId="123E551B" w14:textId="55031706" w:rsidR="00100996" w:rsidRPr="004934F6" w:rsidRDefault="00100996" w:rsidP="00100996">
      <w:pPr>
        <w:ind w:firstLine="26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lastRenderedPageBreak/>
        <w:t>After building the model, use model.fit() to train the model. After 15 epochs, the accuracy was definitely high.</w:t>
      </w:r>
    </w:p>
    <w:p w14:paraId="729724C2" w14:textId="2B0F1AD7" w:rsidR="00100996" w:rsidRPr="004934F6" w:rsidRDefault="00100996" w:rsidP="00100996">
      <w:pPr>
        <w:ind w:firstLine="26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Then, the model is saved as “trained.h5”.</w:t>
      </w:r>
    </w:p>
    <w:p w14:paraId="7D85807F" w14:textId="301103C6" w:rsidR="00100996" w:rsidRPr="004934F6" w:rsidRDefault="00100996" w:rsidP="004934F6">
      <w:pPr>
        <w:ind w:left="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drawing>
          <wp:inline distT="0" distB="0" distL="0" distR="0" wp14:anchorId="199D7601" wp14:editId="46DC259E">
            <wp:extent cx="5890437" cy="988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05320" cy="991193"/>
                    </a:xfrm>
                    <a:prstGeom prst="rect">
                      <a:avLst/>
                    </a:prstGeom>
                  </pic:spPr>
                </pic:pic>
              </a:graphicData>
            </a:graphic>
          </wp:inline>
        </w:drawing>
      </w:r>
    </w:p>
    <w:p w14:paraId="17CA9BCC" w14:textId="73A40C90" w:rsidR="00100996" w:rsidRPr="004934F6" w:rsidRDefault="00100996" w:rsidP="00100996">
      <w:pPr>
        <w:ind w:firstLine="26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Finally, draw a graph for accuracy and loss.</w:t>
      </w:r>
    </w:p>
    <w:p w14:paraId="7782E8F2" w14:textId="7A77B93C" w:rsidR="00100996" w:rsidRPr="004934F6" w:rsidRDefault="00100996" w:rsidP="00100996">
      <w:pPr>
        <w:ind w:firstLine="26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drawing>
          <wp:inline distT="0" distB="0" distL="0" distR="0" wp14:anchorId="73E31D6C" wp14:editId="73F8AD32">
            <wp:extent cx="5286375" cy="31894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286375" cy="3189446"/>
                    </a:xfrm>
                    <a:prstGeom prst="rect">
                      <a:avLst/>
                    </a:prstGeom>
                  </pic:spPr>
                </pic:pic>
              </a:graphicData>
            </a:graphic>
          </wp:inline>
        </w:drawing>
      </w:r>
    </w:p>
    <w:p w14:paraId="5E0A2536" w14:textId="20DE7615" w:rsidR="00100996" w:rsidRPr="004934F6" w:rsidRDefault="00100996" w:rsidP="00100996">
      <w:pPr>
        <w:ind w:firstLine="266"/>
        <w:rPr>
          <w:rFonts w:ascii="Times New Roman" w:hAnsi="Times New Roman" w:cs="Times New Roman"/>
          <w:noProof/>
          <w:sz w:val="28"/>
          <w:szCs w:val="28"/>
          <w:lang w:eastAsia="ko-KR"/>
        </w:rPr>
      </w:pPr>
    </w:p>
    <w:p w14:paraId="1164CC76" w14:textId="6BE9598D" w:rsidR="00100996" w:rsidRPr="004934F6" w:rsidRDefault="00100996" w:rsidP="0006163C">
      <w:pPr>
        <w:spacing w:line="360" w:lineRule="auto"/>
        <w:ind w:left="0"/>
        <w:jc w:val="center"/>
        <w:rPr>
          <w:rFonts w:ascii="Times New Roman" w:hAnsi="Times New Roman" w:cs="Times New Roman"/>
          <w:noProof/>
          <w:sz w:val="44"/>
          <w:szCs w:val="44"/>
          <w:lang w:eastAsia="ko-KR"/>
        </w:rPr>
      </w:pPr>
      <w:r w:rsidRPr="004934F6">
        <w:rPr>
          <w:rFonts w:ascii="Times New Roman" w:hAnsi="Times New Roman" w:cs="Times New Roman"/>
          <w:noProof/>
          <w:sz w:val="44"/>
          <w:szCs w:val="44"/>
          <w:lang w:eastAsia="ko-KR"/>
        </w:rPr>
        <w:t>Let’s Recognize Images</w:t>
      </w:r>
    </w:p>
    <w:p w14:paraId="721D61E4" w14:textId="6AB0B9E8" w:rsidR="00100996" w:rsidRPr="004934F6" w:rsidRDefault="00A82826"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The interface of the test app was built using Tkinter.</w:t>
      </w:r>
    </w:p>
    <w:p w14:paraId="1DBAC507" w14:textId="3633DFDC" w:rsidR="00A82826" w:rsidRPr="004934F6" w:rsidRDefault="00A82826"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The tkinter package (“Tk interface”) is the standard Python interface to the Tk GUI toolkit. Both Tk and tkinter are available on most Unix platforms, as well as on Windows systems. (Tk itself is not part of Python; it is maintained at ActiveState.)</w:t>
      </w:r>
    </w:p>
    <w:p w14:paraId="7F1FCEEA" w14:textId="350B6A62" w:rsidR="00A82826" w:rsidRPr="004934F6" w:rsidRDefault="00A82826"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lastRenderedPageBreak/>
        <w:t>It’s loaded “trained.h5” model and classify the images.</w:t>
      </w:r>
    </w:p>
    <w:p w14:paraId="77129155" w14:textId="3E535BB7" w:rsidR="00771A33" w:rsidRPr="004934F6" w:rsidRDefault="00A82826" w:rsidP="00771A33">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drawing>
          <wp:inline distT="0" distB="0" distL="0" distR="0" wp14:anchorId="211D3A09" wp14:editId="672F75D4">
            <wp:extent cx="3434316" cy="79819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3449693" cy="801764"/>
                    </a:xfrm>
                    <a:prstGeom prst="rect">
                      <a:avLst/>
                    </a:prstGeom>
                  </pic:spPr>
                </pic:pic>
              </a:graphicData>
            </a:graphic>
          </wp:inline>
        </w:drawing>
      </w:r>
    </w:p>
    <w:p w14:paraId="45845BAC" w14:textId="5FB6ED9B" w:rsidR="00A82826" w:rsidRPr="004934F6" w:rsidRDefault="00771A33"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Then input image file number your want.</w:t>
      </w:r>
    </w:p>
    <w:p w14:paraId="55F49646" w14:textId="72229AB1" w:rsidR="00771A33" w:rsidRPr="004934F6" w:rsidRDefault="00771A33"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drawing>
          <wp:inline distT="0" distB="0" distL="0" distR="0" wp14:anchorId="34955D61" wp14:editId="45ED5E9C">
            <wp:extent cx="5743575" cy="1495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43575" cy="1495425"/>
                    </a:xfrm>
                    <a:prstGeom prst="rect">
                      <a:avLst/>
                    </a:prstGeom>
                  </pic:spPr>
                </pic:pic>
              </a:graphicData>
            </a:graphic>
          </wp:inline>
        </w:drawing>
      </w:r>
    </w:p>
    <w:p w14:paraId="33F74E7A" w14:textId="1EF25B8A" w:rsidR="00EA511F" w:rsidRPr="004934F6" w:rsidRDefault="00EA511F"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model.predict_classes() returns a number between 0~42 which represents the class it belongs to.</w:t>
      </w:r>
    </w:p>
    <w:p w14:paraId="52AE91BA" w14:textId="44A5A7E9" w:rsidR="00771A33" w:rsidRPr="004934F6" w:rsidRDefault="002929C7" w:rsidP="00A82826">
      <w:pPr>
        <w:ind w:firstLine="176"/>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drawing>
          <wp:inline distT="0" distB="0" distL="0" distR="0" wp14:anchorId="222780CB" wp14:editId="3DB59A7F">
            <wp:extent cx="5619750" cy="648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634233" cy="650257"/>
                    </a:xfrm>
                    <a:prstGeom prst="rect">
                      <a:avLst/>
                    </a:prstGeom>
                  </pic:spPr>
                </pic:pic>
              </a:graphicData>
            </a:graphic>
          </wp:inline>
        </w:drawing>
      </w:r>
    </w:p>
    <w:p w14:paraId="2E5C7062" w14:textId="2B501900" w:rsidR="00EA511F" w:rsidRPr="004934F6" w:rsidRDefault="00EA511F" w:rsidP="00A82826">
      <w:pPr>
        <w:ind w:firstLine="176"/>
        <w:rPr>
          <w:rFonts w:ascii="Times New Roman" w:hAnsi="Times New Roman" w:cs="Times New Roman"/>
          <w:noProof/>
          <w:sz w:val="32"/>
          <w:szCs w:val="32"/>
          <w:lang w:eastAsia="ko-KR"/>
        </w:rPr>
      </w:pPr>
    </w:p>
    <w:p w14:paraId="2BC19764" w14:textId="1FFE5444" w:rsidR="00EA511F" w:rsidRPr="004934F6" w:rsidRDefault="00EA511F" w:rsidP="0006163C">
      <w:pPr>
        <w:pStyle w:val="ListParagraph"/>
        <w:spacing w:line="360" w:lineRule="auto"/>
        <w:ind w:left="0"/>
        <w:contextualSpacing w:val="0"/>
        <w:jc w:val="center"/>
        <w:rPr>
          <w:rFonts w:ascii="Times New Roman" w:hAnsi="Times New Roman" w:cs="Times New Roman"/>
          <w:noProof/>
          <w:sz w:val="44"/>
          <w:szCs w:val="44"/>
          <w:lang w:eastAsia="ko-KR"/>
        </w:rPr>
      </w:pPr>
      <w:r w:rsidRPr="004934F6">
        <w:rPr>
          <w:rFonts w:ascii="Times New Roman" w:hAnsi="Times New Roman" w:cs="Times New Roman"/>
          <w:noProof/>
          <w:sz w:val="44"/>
          <w:szCs w:val="44"/>
          <w:lang w:eastAsia="ko-KR"/>
        </w:rPr>
        <w:t>Execution result</w:t>
      </w:r>
    </w:p>
    <w:p w14:paraId="26C32287" w14:textId="59C45A5D" w:rsidR="004934F6" w:rsidRPr="004934F6" w:rsidRDefault="004934F6" w:rsidP="002929C7">
      <w:pPr>
        <w:ind w:left="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First this machine will be studied.</w:t>
      </w:r>
    </w:p>
    <w:p w14:paraId="5CCB958C" w14:textId="5A14BD19" w:rsidR="004934F6" w:rsidRDefault="004934F6" w:rsidP="002929C7">
      <w:pPr>
        <w:ind w:left="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As you can see, at epoch 15 accuracy is surely incresed.</w:t>
      </w:r>
      <w:r>
        <w:rPr>
          <w:rFonts w:ascii="Times New Roman" w:hAnsi="Times New Roman" w:cs="Times New Roman"/>
          <w:noProof/>
          <w:sz w:val="28"/>
          <w:szCs w:val="28"/>
          <w:lang w:eastAsia="ko-KR"/>
        </w:rPr>
        <w:t xml:space="preserve"> Almost up to 98%.</w:t>
      </w:r>
    </w:p>
    <w:p w14:paraId="68A73FF9" w14:textId="34E7D3C7" w:rsidR="004934F6" w:rsidRDefault="004934F6" w:rsidP="002929C7">
      <w:pPr>
        <w:ind w:left="0"/>
        <w:rPr>
          <w:rFonts w:ascii="Times New Roman" w:hAnsi="Times New Roman" w:cs="Times New Roman"/>
          <w:noProof/>
          <w:sz w:val="28"/>
          <w:szCs w:val="28"/>
          <w:lang w:eastAsia="ko-KR"/>
        </w:rPr>
      </w:pPr>
      <w:r>
        <w:rPr>
          <w:rFonts w:ascii="Times New Roman" w:hAnsi="Times New Roman" w:cs="Times New Roman"/>
          <w:noProof/>
          <w:sz w:val="28"/>
          <w:szCs w:val="28"/>
          <w:lang w:eastAsia="ko-KR"/>
        </w:rPr>
        <w:t>Machine also plot its accuary-plot, and loss-plot.</w:t>
      </w:r>
    </w:p>
    <w:p w14:paraId="6265E062" w14:textId="1D9628E0" w:rsidR="004934F6" w:rsidRPr="004934F6" w:rsidRDefault="004934F6" w:rsidP="002929C7">
      <w:pPr>
        <w:ind w:left="0"/>
        <w:rPr>
          <w:rFonts w:ascii="Times New Roman" w:hAnsi="Times New Roman" w:cs="Times New Roman"/>
          <w:noProof/>
          <w:sz w:val="28"/>
          <w:szCs w:val="28"/>
          <w:lang w:eastAsia="ko-KR"/>
        </w:rPr>
      </w:pPr>
      <w:r>
        <w:rPr>
          <w:rFonts w:ascii="Times New Roman" w:hAnsi="Times New Roman" w:cs="Times New Roman"/>
          <w:noProof/>
          <w:sz w:val="28"/>
          <w:szCs w:val="28"/>
          <w:lang w:eastAsia="ko-KR"/>
        </w:rPr>
        <w:t>Look at below figures.</w:t>
      </w:r>
    </w:p>
    <w:p w14:paraId="3BAA9BD2" w14:textId="02554E2C" w:rsidR="004934F6" w:rsidRPr="004934F6" w:rsidRDefault="004934F6" w:rsidP="002929C7">
      <w:pPr>
        <w:ind w:left="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lastRenderedPageBreak/>
        <w:drawing>
          <wp:inline distT="0" distB="0" distL="0" distR="0" wp14:anchorId="1DA49327" wp14:editId="56E2E6FD">
            <wp:extent cx="5943600" cy="3919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6917E5B1" w14:textId="54D39569" w:rsidR="004934F6" w:rsidRDefault="004934F6" w:rsidP="002929C7">
      <w:pPr>
        <w:ind w:left="0"/>
        <w:rPr>
          <w:rFonts w:ascii="Times New Roman" w:hAnsi="Times New Roman" w:cs="Times New Roman"/>
          <w:noProof/>
          <w:sz w:val="28"/>
          <w:szCs w:val="28"/>
          <w:lang w:eastAsia="ko-KR"/>
        </w:rPr>
      </w:pPr>
      <w:r>
        <w:rPr>
          <w:rFonts w:ascii="Times New Roman" w:hAnsi="Times New Roman" w:cs="Times New Roman"/>
          <w:noProof/>
          <w:sz w:val="28"/>
          <w:szCs w:val="28"/>
          <w:lang w:eastAsia="ko-KR"/>
        </w:rPr>
        <w:lastRenderedPageBreak/>
        <w:drawing>
          <wp:inline distT="0" distB="0" distL="0" distR="0" wp14:anchorId="5417BC61" wp14:editId="2D0CA900">
            <wp:extent cx="594360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943600" cy="5731510"/>
                    </a:xfrm>
                    <a:prstGeom prst="rect">
                      <a:avLst/>
                    </a:prstGeom>
                  </pic:spPr>
                </pic:pic>
              </a:graphicData>
            </a:graphic>
          </wp:inline>
        </w:drawing>
      </w:r>
    </w:p>
    <w:p w14:paraId="7AF380C1" w14:textId="1F99C499" w:rsidR="002929C7" w:rsidRPr="004934F6" w:rsidRDefault="002929C7" w:rsidP="002929C7">
      <w:pPr>
        <w:ind w:left="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Input image file number your want</w:t>
      </w:r>
    </w:p>
    <w:p w14:paraId="42F3CE33" w14:textId="5E89E94F" w:rsidR="002929C7" w:rsidRPr="004934F6" w:rsidRDefault="002929C7" w:rsidP="002929C7">
      <w:pPr>
        <w:pStyle w:val="ListParagraph"/>
        <w:spacing w:line="360" w:lineRule="auto"/>
        <w:ind w:left="0"/>
        <w:contextualSpacing w:val="0"/>
        <w:rPr>
          <w:rFonts w:ascii="Times New Roman" w:hAnsi="Times New Roman" w:cs="Times New Roman"/>
          <w:noProof/>
          <w:sz w:val="44"/>
          <w:szCs w:val="44"/>
          <w:lang w:eastAsia="ko-KR"/>
        </w:rPr>
      </w:pPr>
      <w:r w:rsidRPr="004934F6">
        <w:rPr>
          <w:rFonts w:ascii="Times New Roman" w:hAnsi="Times New Roman" w:cs="Times New Roman"/>
          <w:noProof/>
          <w:sz w:val="44"/>
          <w:szCs w:val="44"/>
          <w:lang w:eastAsia="ko-KR"/>
        </w:rPr>
        <w:drawing>
          <wp:inline distT="0" distB="0" distL="0" distR="0" wp14:anchorId="5A589BBD" wp14:editId="3C542E39">
            <wp:extent cx="6012474" cy="91037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6012474" cy="910374"/>
                    </a:xfrm>
                    <a:prstGeom prst="rect">
                      <a:avLst/>
                    </a:prstGeom>
                  </pic:spPr>
                </pic:pic>
              </a:graphicData>
            </a:graphic>
          </wp:inline>
        </w:drawing>
      </w:r>
    </w:p>
    <w:p w14:paraId="6BC85A8E" w14:textId="135A5E3E" w:rsidR="002929C7" w:rsidRPr="004934F6" w:rsidRDefault="00C8190A" w:rsidP="002929C7">
      <w:pPr>
        <w:pStyle w:val="ListParagraph"/>
        <w:spacing w:line="360" w:lineRule="auto"/>
        <w:ind w:left="0"/>
        <w:contextualSpacing w:val="0"/>
        <w:rPr>
          <w:rFonts w:ascii="Times New Roman" w:hAnsi="Times New Roman" w:cs="Times New Roman"/>
          <w:noProof/>
          <w:sz w:val="28"/>
          <w:szCs w:val="28"/>
          <w:lang w:eastAsia="ko-KR"/>
        </w:rPr>
      </w:pPr>
      <w:r w:rsidRPr="004934F6">
        <w:rPr>
          <w:rFonts w:ascii="Times New Roman" w:hAnsi="Times New Roman" w:cs="Times New Roman"/>
          <w:noProof/>
          <w:sz w:val="28"/>
          <w:szCs w:val="28"/>
          <w:lang w:eastAsia="ko-KR"/>
        </w:rPr>
        <w:t>Then the result be showed.</w:t>
      </w:r>
    </w:p>
    <w:p w14:paraId="0CDE1C23" w14:textId="59BC3D90" w:rsidR="00C8190A" w:rsidRDefault="00C8190A" w:rsidP="002929C7">
      <w:pPr>
        <w:pStyle w:val="ListParagraph"/>
        <w:spacing w:line="360" w:lineRule="auto"/>
        <w:ind w:left="0"/>
        <w:contextualSpacing w:val="0"/>
        <w:rPr>
          <w:rFonts w:cstheme="minorHAnsi"/>
          <w:noProof/>
          <w:sz w:val="28"/>
          <w:szCs w:val="28"/>
          <w:lang w:eastAsia="ko-KR"/>
        </w:rPr>
      </w:pPr>
      <w:r>
        <w:rPr>
          <w:rFonts w:cstheme="minorHAnsi"/>
          <w:noProof/>
          <w:sz w:val="28"/>
          <w:szCs w:val="28"/>
          <w:lang w:eastAsia="ko-KR"/>
        </w:rPr>
        <w:lastRenderedPageBreak/>
        <w:drawing>
          <wp:inline distT="0" distB="0" distL="0" distR="0" wp14:anchorId="74570A4F" wp14:editId="42A40B06">
            <wp:extent cx="5943600" cy="21796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948558" cy="2181492"/>
                    </a:xfrm>
                    <a:prstGeom prst="rect">
                      <a:avLst/>
                    </a:prstGeom>
                  </pic:spPr>
                </pic:pic>
              </a:graphicData>
            </a:graphic>
          </wp:inline>
        </w:drawing>
      </w:r>
    </w:p>
    <w:p w14:paraId="34EEBC33" w14:textId="77777777" w:rsidR="0006163C" w:rsidRDefault="0006163C" w:rsidP="002929C7">
      <w:pPr>
        <w:pStyle w:val="ListParagraph"/>
        <w:spacing w:line="360" w:lineRule="auto"/>
        <w:ind w:left="0"/>
        <w:contextualSpacing w:val="0"/>
        <w:rPr>
          <w:rFonts w:ascii="Times New Roman" w:hAnsi="Times New Roman" w:cs="Times New Roman"/>
          <w:noProof/>
          <w:sz w:val="44"/>
          <w:szCs w:val="44"/>
          <w:lang w:eastAsia="ko-KR"/>
        </w:rPr>
      </w:pPr>
    </w:p>
    <w:p w14:paraId="2592B1FA" w14:textId="322B781C" w:rsidR="004934F6" w:rsidRDefault="0006163C" w:rsidP="0006163C">
      <w:pPr>
        <w:pStyle w:val="ListParagraph"/>
        <w:spacing w:line="360" w:lineRule="auto"/>
        <w:ind w:left="0"/>
        <w:contextualSpacing w:val="0"/>
        <w:jc w:val="center"/>
        <w:rPr>
          <w:rFonts w:ascii="Times New Roman" w:hAnsi="Times New Roman" w:cs="Times New Roman"/>
          <w:noProof/>
          <w:sz w:val="44"/>
          <w:szCs w:val="44"/>
          <w:lang w:eastAsia="ko-KR"/>
        </w:rPr>
      </w:pPr>
      <w:r w:rsidRPr="0006163C">
        <w:rPr>
          <w:rFonts w:ascii="Times New Roman" w:hAnsi="Times New Roman" w:cs="Times New Roman"/>
          <w:noProof/>
          <w:sz w:val="44"/>
          <w:szCs w:val="44"/>
          <w:lang w:eastAsia="ko-KR"/>
        </w:rPr>
        <w:t>C</w:t>
      </w:r>
      <w:r w:rsidRPr="0006163C">
        <w:rPr>
          <w:rFonts w:ascii="Times New Roman" w:hAnsi="Times New Roman" w:cs="Times New Roman"/>
          <w:noProof/>
          <w:sz w:val="44"/>
          <w:szCs w:val="44"/>
          <w:lang w:eastAsia="ko-KR"/>
        </w:rPr>
        <w:t>oncluding remarks</w:t>
      </w:r>
    </w:p>
    <w:p w14:paraId="34C99676" w14:textId="77777777" w:rsidR="0006163C" w:rsidRPr="0006163C" w:rsidRDefault="0006163C" w:rsidP="0006163C">
      <w:pPr>
        <w:pStyle w:val="ListParagraph"/>
        <w:ind w:left="0" w:firstLine="360"/>
        <w:rPr>
          <w:rFonts w:ascii="Times New Roman" w:hAnsi="Times New Roman" w:cs="Times New Roman"/>
          <w:noProof/>
          <w:sz w:val="28"/>
          <w:szCs w:val="28"/>
          <w:lang w:eastAsia="ko-KR"/>
        </w:rPr>
      </w:pPr>
      <w:r w:rsidRPr="0006163C">
        <w:rPr>
          <w:rFonts w:ascii="Times New Roman" w:hAnsi="Times New Roman" w:cs="Times New Roman"/>
          <w:noProof/>
          <w:sz w:val="28"/>
          <w:szCs w:val="28"/>
          <w:lang w:eastAsia="ko-KR"/>
        </w:rPr>
        <w:t>So far, you have conducted an experiment on the traffic sign identification system based on model creation using deep learning.</w:t>
      </w:r>
    </w:p>
    <w:p w14:paraId="48AB94BA" w14:textId="2911770A" w:rsidR="0006163C" w:rsidRDefault="0006163C" w:rsidP="0006163C">
      <w:pPr>
        <w:pStyle w:val="ListParagraph"/>
        <w:ind w:left="0" w:firstLine="360"/>
        <w:contextualSpacing w:val="0"/>
        <w:rPr>
          <w:rFonts w:ascii="Times New Roman" w:hAnsi="Times New Roman" w:cs="Times New Roman"/>
          <w:noProof/>
          <w:sz w:val="28"/>
          <w:szCs w:val="28"/>
          <w:lang w:eastAsia="ko-KR"/>
        </w:rPr>
      </w:pPr>
      <w:r w:rsidRPr="0006163C">
        <w:rPr>
          <w:rFonts w:ascii="Times New Roman" w:hAnsi="Times New Roman" w:cs="Times New Roman"/>
          <w:noProof/>
          <w:sz w:val="28"/>
          <w:szCs w:val="28"/>
          <w:lang w:eastAsia="ko-KR"/>
        </w:rPr>
        <w:t>Python has a lot of useful libraries and functions that make it easy to implement deep learning algorithms for machine learning.</w:t>
      </w:r>
    </w:p>
    <w:p w14:paraId="1E1070BC" w14:textId="77C19550" w:rsidR="0006163C" w:rsidRDefault="0006163C" w:rsidP="0006163C">
      <w:pPr>
        <w:pStyle w:val="ListParagraph"/>
        <w:ind w:left="0" w:firstLine="360"/>
        <w:contextualSpacing w:val="0"/>
        <w:rPr>
          <w:rFonts w:ascii="Times New Roman" w:hAnsi="Times New Roman" w:cs="Times New Roman"/>
          <w:noProof/>
          <w:sz w:val="28"/>
          <w:szCs w:val="28"/>
          <w:lang w:eastAsia="ko-KR"/>
        </w:rPr>
      </w:pPr>
    </w:p>
    <w:p w14:paraId="588A2708" w14:textId="4E47490A" w:rsidR="0006163C" w:rsidRDefault="0006163C" w:rsidP="0006163C">
      <w:pPr>
        <w:pStyle w:val="ListParagraph"/>
        <w:ind w:left="0" w:firstLine="360"/>
        <w:contextualSpacing w:val="0"/>
        <w:rPr>
          <w:rFonts w:ascii="Times New Roman" w:hAnsi="Times New Roman" w:cs="Times New Roman"/>
          <w:noProof/>
          <w:sz w:val="32"/>
          <w:szCs w:val="32"/>
          <w:lang w:eastAsia="ko-KR"/>
        </w:rPr>
      </w:pPr>
      <w:r w:rsidRPr="0006163C">
        <w:rPr>
          <w:rFonts w:ascii="Times New Roman" w:hAnsi="Times New Roman" w:cs="Times New Roman"/>
          <w:noProof/>
          <w:sz w:val="32"/>
          <w:szCs w:val="32"/>
          <w:lang w:eastAsia="ko-KR"/>
        </w:rPr>
        <w:t>⁕ F</w:t>
      </w:r>
      <w:r w:rsidRPr="0006163C">
        <w:rPr>
          <w:rFonts w:ascii="Times New Roman" w:hAnsi="Times New Roman" w:cs="Times New Roman"/>
          <w:noProof/>
          <w:sz w:val="32"/>
          <w:szCs w:val="32"/>
          <w:lang w:eastAsia="ko-KR"/>
        </w:rPr>
        <w:t>ocus in the experiment</w:t>
      </w:r>
    </w:p>
    <w:p w14:paraId="1FC9F028" w14:textId="5F2FA155" w:rsidR="0006163C" w:rsidRDefault="0006163C" w:rsidP="0006163C">
      <w:pPr>
        <w:pStyle w:val="ListParagraph"/>
        <w:numPr>
          <w:ilvl w:val="0"/>
          <w:numId w:val="2"/>
        </w:numPr>
        <w:contextualSpacing w:val="0"/>
        <w:rPr>
          <w:rFonts w:ascii="Times New Roman" w:hAnsi="Times New Roman" w:cs="Times New Roman"/>
          <w:noProof/>
          <w:sz w:val="32"/>
          <w:szCs w:val="32"/>
          <w:lang w:eastAsia="ko-KR"/>
        </w:rPr>
      </w:pPr>
      <w:r w:rsidRPr="0006163C">
        <w:rPr>
          <w:rFonts w:ascii="Times New Roman" w:hAnsi="Times New Roman" w:cs="Times New Roman"/>
          <w:noProof/>
          <w:sz w:val="32"/>
          <w:szCs w:val="32"/>
          <w:lang w:eastAsia="ko-KR"/>
        </w:rPr>
        <w:t>Converting images sorted by class into a NumPy array.</w:t>
      </w:r>
    </w:p>
    <w:p w14:paraId="414D0FF9" w14:textId="3AC65F78" w:rsidR="0006163C" w:rsidRDefault="0006163C" w:rsidP="0006163C">
      <w:pPr>
        <w:pStyle w:val="ListParagraph"/>
        <w:numPr>
          <w:ilvl w:val="0"/>
          <w:numId w:val="2"/>
        </w:numPr>
        <w:contextualSpacing w:val="0"/>
        <w:rPr>
          <w:rFonts w:ascii="Times New Roman" w:hAnsi="Times New Roman" w:cs="Times New Roman"/>
          <w:noProof/>
          <w:sz w:val="32"/>
          <w:szCs w:val="32"/>
          <w:lang w:eastAsia="ko-KR"/>
        </w:rPr>
      </w:pPr>
      <w:r w:rsidRPr="0006163C">
        <w:rPr>
          <w:rFonts w:ascii="Times New Roman" w:hAnsi="Times New Roman" w:cs="Times New Roman"/>
          <w:noProof/>
          <w:sz w:val="32"/>
          <w:szCs w:val="32"/>
          <w:lang w:eastAsia="ko-KR"/>
        </w:rPr>
        <w:t>One-hot encoding this.</w:t>
      </w:r>
    </w:p>
    <w:p w14:paraId="67494506" w14:textId="06075E5A" w:rsidR="0006163C" w:rsidRDefault="0006163C" w:rsidP="0006163C">
      <w:pPr>
        <w:pStyle w:val="ListParagraph"/>
        <w:numPr>
          <w:ilvl w:val="0"/>
          <w:numId w:val="2"/>
        </w:numPr>
        <w:contextualSpacing w:val="0"/>
        <w:rPr>
          <w:rFonts w:ascii="Times New Roman" w:hAnsi="Times New Roman" w:cs="Times New Roman"/>
          <w:noProof/>
          <w:sz w:val="32"/>
          <w:szCs w:val="32"/>
          <w:lang w:eastAsia="ko-KR"/>
        </w:rPr>
      </w:pPr>
      <w:r w:rsidRPr="0006163C">
        <w:rPr>
          <w:rFonts w:ascii="Times New Roman" w:hAnsi="Times New Roman" w:cs="Times New Roman"/>
          <w:noProof/>
          <w:sz w:val="32"/>
          <w:szCs w:val="32"/>
          <w:lang w:eastAsia="ko-KR"/>
        </w:rPr>
        <w:t>Creating and storing Keras sequential models</w:t>
      </w:r>
      <w:r>
        <w:rPr>
          <w:rFonts w:ascii="Times New Roman" w:hAnsi="Times New Roman" w:cs="Times New Roman"/>
          <w:noProof/>
          <w:sz w:val="32"/>
          <w:szCs w:val="32"/>
          <w:lang w:eastAsia="ko-KR"/>
        </w:rPr>
        <w:t>.</w:t>
      </w:r>
    </w:p>
    <w:p w14:paraId="65E9E31B" w14:textId="214A38A8" w:rsidR="0006163C" w:rsidRPr="0006163C" w:rsidRDefault="0006163C" w:rsidP="0006163C">
      <w:pPr>
        <w:pStyle w:val="ListParagraph"/>
        <w:numPr>
          <w:ilvl w:val="0"/>
          <w:numId w:val="2"/>
        </w:numPr>
        <w:contextualSpacing w:val="0"/>
        <w:rPr>
          <w:rFonts w:ascii="Times New Roman" w:hAnsi="Times New Roman" w:cs="Times New Roman"/>
          <w:noProof/>
          <w:sz w:val="32"/>
          <w:szCs w:val="32"/>
          <w:lang w:eastAsia="ko-KR"/>
        </w:rPr>
      </w:pPr>
      <w:r w:rsidRPr="0006163C">
        <w:rPr>
          <w:rFonts w:ascii="Times New Roman" w:hAnsi="Times New Roman" w:cs="Times New Roman"/>
          <w:noProof/>
          <w:sz w:val="32"/>
          <w:szCs w:val="32"/>
          <w:lang w:eastAsia="ko-KR"/>
        </w:rPr>
        <w:t>Import the model and classify the image into the corresponding class with predict_classes() function.</w:t>
      </w:r>
    </w:p>
    <w:sectPr w:rsidR="0006163C" w:rsidRPr="0006163C" w:rsidSect="009A50AC">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Franklin Gothic Heavy">
    <w:panose1 w:val="020B0903020102020204"/>
    <w:charset w:val="00"/>
    <w:family w:val="swiss"/>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234349"/>
    <w:multiLevelType w:val="hybridMultilevel"/>
    <w:tmpl w:val="F2B47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6A2FC2"/>
    <w:multiLevelType w:val="hybridMultilevel"/>
    <w:tmpl w:val="494C370A"/>
    <w:lvl w:ilvl="0" w:tplc="F6D28686">
      <w:start w:val="1"/>
      <w:numFmt w:val="decimal"/>
      <w:lvlText w:val="%1."/>
      <w:lvlJc w:val="left"/>
      <w:pPr>
        <w:ind w:left="634" w:hanging="360"/>
      </w:pPr>
      <w:rPr>
        <w:rFonts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4C8"/>
    <w:rsid w:val="00021C04"/>
    <w:rsid w:val="0005082F"/>
    <w:rsid w:val="0006163C"/>
    <w:rsid w:val="000B4502"/>
    <w:rsid w:val="00100996"/>
    <w:rsid w:val="00104080"/>
    <w:rsid w:val="002929C7"/>
    <w:rsid w:val="003333CF"/>
    <w:rsid w:val="00392FA9"/>
    <w:rsid w:val="003A5516"/>
    <w:rsid w:val="003A65C3"/>
    <w:rsid w:val="003D65F3"/>
    <w:rsid w:val="003F7BDB"/>
    <w:rsid w:val="00433191"/>
    <w:rsid w:val="004934F6"/>
    <w:rsid w:val="004A7C8F"/>
    <w:rsid w:val="004D497A"/>
    <w:rsid w:val="00515218"/>
    <w:rsid w:val="006C1308"/>
    <w:rsid w:val="00714AA5"/>
    <w:rsid w:val="00745C53"/>
    <w:rsid w:val="007702A3"/>
    <w:rsid w:val="00771A33"/>
    <w:rsid w:val="0083600B"/>
    <w:rsid w:val="0083639C"/>
    <w:rsid w:val="009A50AC"/>
    <w:rsid w:val="00A1111B"/>
    <w:rsid w:val="00A82826"/>
    <w:rsid w:val="00B61908"/>
    <w:rsid w:val="00B67E5A"/>
    <w:rsid w:val="00BB13BB"/>
    <w:rsid w:val="00BD2494"/>
    <w:rsid w:val="00C8190A"/>
    <w:rsid w:val="00C92E93"/>
    <w:rsid w:val="00D71677"/>
    <w:rsid w:val="00D76AB2"/>
    <w:rsid w:val="00E22CBB"/>
    <w:rsid w:val="00EA511F"/>
    <w:rsid w:val="00F214C8"/>
    <w:rsid w:val="00F85E6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C6101"/>
  <w15:chartTrackingRefBased/>
  <w15:docId w15:val="{4B5AADD0-182C-498D-8A0C-14DC449F8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100" w:beforeAutospacing="1" w:after="100" w:afterAutospacing="1"/>
        <w:ind w:left="27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styleId="Hyperlink">
    <w:name w:val="Hyperlink"/>
    <w:basedOn w:val="DefaultParagraphFont"/>
    <w:uiPriority w:val="99"/>
    <w:unhideWhenUsed/>
    <w:rsid w:val="003A5516"/>
    <w:rPr>
      <w:color w:val="0563C1" w:themeColor="hyperlink"/>
      <w:u w:val="single"/>
    </w:rPr>
  </w:style>
  <w:style w:type="character" w:styleId="UnresolvedMention">
    <w:name w:val="Unresolved Mention"/>
    <w:basedOn w:val="DefaultParagraphFont"/>
    <w:uiPriority w:val="99"/>
    <w:semiHidden/>
    <w:unhideWhenUsed/>
    <w:rsid w:val="003A5516"/>
    <w:rPr>
      <w:color w:val="605E5C"/>
      <w:shd w:val="clear" w:color="auto" w:fill="E1DFDD"/>
    </w:rPr>
  </w:style>
  <w:style w:type="character" w:styleId="FollowedHyperlink">
    <w:name w:val="FollowedHyperlink"/>
    <w:basedOn w:val="DefaultParagraphFont"/>
    <w:uiPriority w:val="99"/>
    <w:semiHidden/>
    <w:unhideWhenUsed/>
    <w:rsid w:val="003A5516"/>
    <w:rPr>
      <w:color w:val="954F72" w:themeColor="followedHyperlink"/>
      <w:u w:val="single"/>
    </w:rPr>
  </w:style>
  <w:style w:type="paragraph" w:styleId="ListParagraph">
    <w:name w:val="List Paragraph"/>
    <w:basedOn w:val="Normal"/>
    <w:uiPriority w:val="34"/>
    <w:qFormat/>
    <w:rsid w:val="00C92E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2.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yperlink" Target="https://www.kaggle.com/meowmeowmeowmeowmeow/gtsrb-german-traffic-sign" TargetMode="External"/><Relationship Id="rId14" Type="http://schemas.openxmlformats.org/officeDocument/2006/relationships/image" Target="media/image8.jpg"/><Relationship Id="rId22" Type="http://schemas.openxmlformats.org/officeDocument/2006/relationships/image" Target="media/image1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D0AEB-0537-47A9-A766-A707C7024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theme).dotx</Template>
  <TotalTime>343</TotalTime>
  <Pages>11</Pages>
  <Words>613</Words>
  <Characters>3496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2021-07-27T17:38:00Z</dcterms:created>
  <dcterms:modified xsi:type="dcterms:W3CDTF">2021-07-28T17:00:00Z</dcterms:modified>
</cp:coreProperties>
</file>